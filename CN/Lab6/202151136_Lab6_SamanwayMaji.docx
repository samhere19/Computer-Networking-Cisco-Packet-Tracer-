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D383D" w14:textId="52C4628D" w:rsidR="00C6554A" w:rsidRDefault="00C6554A" w:rsidP="00C6554A">
      <w:pPr>
        <w:pStyle w:val="Photo"/>
        <w:rPr>
          <w:rFonts w:ascii="Century Gothic" w:hAnsi="Century Gothic"/>
          <w:noProof/>
          <w:sz w:val="96"/>
          <w:szCs w:val="96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4BFFC855" w14:textId="77777777" w:rsidR="00256F84" w:rsidRDefault="00256F84" w:rsidP="00C6554A">
      <w:pPr>
        <w:pStyle w:val="Photo"/>
        <w:rPr>
          <w:rFonts w:ascii="Century Gothic" w:hAnsi="Century Gothic"/>
          <w:noProof/>
          <w:sz w:val="96"/>
          <w:szCs w:val="96"/>
        </w:rPr>
      </w:pPr>
    </w:p>
    <w:p w14:paraId="6300E95F" w14:textId="77777777" w:rsidR="00256F84" w:rsidRDefault="00256F84" w:rsidP="00C6554A">
      <w:pPr>
        <w:pStyle w:val="Photo"/>
        <w:rPr>
          <w:rFonts w:ascii="Century Gothic" w:hAnsi="Century Gothic"/>
          <w:noProof/>
          <w:sz w:val="96"/>
          <w:szCs w:val="96"/>
        </w:rPr>
      </w:pPr>
    </w:p>
    <w:p w14:paraId="445605AD" w14:textId="77777777" w:rsidR="00256F84" w:rsidRDefault="00256F84" w:rsidP="00C6554A">
      <w:pPr>
        <w:pStyle w:val="Photo"/>
        <w:rPr>
          <w:rFonts w:ascii="Century Gothic" w:hAnsi="Century Gothic"/>
          <w:noProof/>
          <w:sz w:val="96"/>
          <w:szCs w:val="96"/>
        </w:rPr>
      </w:pPr>
      <w:r>
        <w:rPr>
          <w:rFonts w:ascii="Century Gothic" w:hAnsi="Century Gothic"/>
          <w:noProof/>
          <w:sz w:val="96"/>
          <w:szCs w:val="96"/>
        </w:rPr>
        <w:t>CS 361</w:t>
      </w:r>
      <w:r>
        <w:rPr>
          <w:rFonts w:ascii="Century Gothic" w:hAnsi="Century Gothic"/>
          <w:noProof/>
          <w:sz w:val="96"/>
          <w:szCs w:val="96"/>
        </w:rPr>
        <w:br/>
        <w:t>Computer</w:t>
      </w:r>
    </w:p>
    <w:p w14:paraId="736318E6" w14:textId="76A30F24" w:rsidR="00256F84" w:rsidRPr="00256F84" w:rsidRDefault="00256F84" w:rsidP="00C6554A">
      <w:pPr>
        <w:pStyle w:val="Photo"/>
        <w:rPr>
          <w:rFonts w:ascii="Century Gothic" w:hAnsi="Century Gothic"/>
          <w:sz w:val="96"/>
          <w:szCs w:val="96"/>
        </w:rPr>
      </w:pPr>
      <w:r>
        <w:rPr>
          <w:rFonts w:ascii="Century Gothic" w:hAnsi="Century Gothic"/>
          <w:noProof/>
          <w:sz w:val="96"/>
          <w:szCs w:val="96"/>
        </w:rPr>
        <w:t>Networks Lab</w:t>
      </w:r>
    </w:p>
    <w:bookmarkEnd w:id="0"/>
    <w:bookmarkEnd w:id="1"/>
    <w:bookmarkEnd w:id="2"/>
    <w:bookmarkEnd w:id="3"/>
    <w:bookmarkEnd w:id="4"/>
    <w:p w14:paraId="5D034FB4" w14:textId="2D3DFCCA" w:rsidR="00C6554A" w:rsidRDefault="00256F84" w:rsidP="00C6554A">
      <w:pPr>
        <w:pStyle w:val="Title"/>
        <w:rPr>
          <w:rFonts w:ascii="Century Gothic" w:hAnsi="Century Gothic"/>
          <w:sz w:val="52"/>
          <w:szCs w:val="52"/>
        </w:rPr>
      </w:pPr>
      <w:r w:rsidRPr="00256F84">
        <w:rPr>
          <w:rFonts w:ascii="Century Gothic" w:hAnsi="Century Gothic"/>
          <w:sz w:val="52"/>
          <w:szCs w:val="52"/>
        </w:rPr>
        <w:t xml:space="preserve">Assignment </w:t>
      </w:r>
      <w:r w:rsidR="00314516">
        <w:rPr>
          <w:rFonts w:ascii="Century Gothic" w:hAnsi="Century Gothic"/>
          <w:sz w:val="52"/>
          <w:szCs w:val="52"/>
        </w:rPr>
        <w:t>6</w:t>
      </w:r>
    </w:p>
    <w:p w14:paraId="0DCB6D32" w14:textId="77777777" w:rsidR="00256F84" w:rsidRPr="00256F84" w:rsidRDefault="00256F84" w:rsidP="00C6554A">
      <w:pPr>
        <w:pStyle w:val="Title"/>
        <w:rPr>
          <w:rFonts w:ascii="Century Gothic" w:hAnsi="Century Gothic"/>
          <w:sz w:val="52"/>
          <w:szCs w:val="52"/>
        </w:rPr>
      </w:pPr>
    </w:p>
    <w:p w14:paraId="78115764" w14:textId="77777777" w:rsidR="00256F84" w:rsidRDefault="00256F84" w:rsidP="00C6554A">
      <w:pPr>
        <w:pStyle w:val="ContactInf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Samanway Maji</w:t>
      </w:r>
    </w:p>
    <w:p w14:paraId="06E45C19" w14:textId="03A7E380" w:rsidR="00256F84" w:rsidRDefault="00256F84" w:rsidP="00C6554A">
      <w:pPr>
        <w:pStyle w:val="ContactInf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Student ID – 202151136</w:t>
      </w:r>
    </w:p>
    <w:p w14:paraId="3AFB73F2" w14:textId="22A877F5" w:rsidR="00256F84" w:rsidRDefault="00256F84" w:rsidP="00C6554A">
      <w:pPr>
        <w:pStyle w:val="ContactInf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Date – </w:t>
      </w:r>
      <w:r w:rsidR="004210E8">
        <w:rPr>
          <w:rFonts w:ascii="Century Gothic" w:hAnsi="Century Gothic"/>
          <w:sz w:val="32"/>
          <w:szCs w:val="32"/>
        </w:rPr>
        <w:t>2</w:t>
      </w:r>
      <w:r w:rsidR="00A3506C">
        <w:rPr>
          <w:rFonts w:ascii="Century Gothic" w:hAnsi="Century Gothic"/>
          <w:sz w:val="32"/>
          <w:szCs w:val="32"/>
        </w:rPr>
        <w:t>6</w:t>
      </w:r>
      <w:r>
        <w:rPr>
          <w:rFonts w:ascii="Century Gothic" w:hAnsi="Century Gothic"/>
          <w:sz w:val="32"/>
          <w:szCs w:val="32"/>
        </w:rPr>
        <w:t>/</w:t>
      </w:r>
      <w:r w:rsidR="00EB106D">
        <w:rPr>
          <w:rFonts w:ascii="Century Gothic" w:hAnsi="Century Gothic"/>
          <w:sz w:val="32"/>
          <w:szCs w:val="32"/>
        </w:rPr>
        <w:t>10</w:t>
      </w:r>
      <w:r>
        <w:rPr>
          <w:rFonts w:ascii="Century Gothic" w:hAnsi="Century Gothic"/>
          <w:sz w:val="32"/>
          <w:szCs w:val="32"/>
        </w:rPr>
        <w:t>/2023</w:t>
      </w:r>
    </w:p>
    <w:p w14:paraId="4ED6540F" w14:textId="4B37E93C" w:rsidR="00C6554A" w:rsidRDefault="00C6554A" w:rsidP="00C6554A">
      <w:pPr>
        <w:pStyle w:val="ContactInfo"/>
      </w:pPr>
      <w:r>
        <w:br w:type="page"/>
      </w:r>
    </w:p>
    <w:p w14:paraId="7B88A225" w14:textId="01EFE708" w:rsidR="00A3506C" w:rsidRDefault="00256F84" w:rsidP="00843BEF">
      <w:pPr>
        <w:pStyle w:val="Title"/>
        <w:jc w:val="left"/>
        <w:rPr>
          <w:rFonts w:ascii="Century Gothic" w:hAnsi="Century Gothic"/>
          <w:b/>
          <w:bCs/>
          <w:sz w:val="40"/>
          <w:szCs w:val="40"/>
        </w:rPr>
      </w:pPr>
      <w:r w:rsidRPr="00256F84">
        <w:rPr>
          <w:rFonts w:ascii="Century Gothic" w:hAnsi="Century Gothic"/>
          <w:b/>
          <w:bCs/>
          <w:sz w:val="40"/>
          <w:szCs w:val="40"/>
        </w:rPr>
        <w:lastRenderedPageBreak/>
        <w:t>Questions</w:t>
      </w:r>
      <w:r>
        <w:rPr>
          <w:rFonts w:ascii="Century Gothic" w:hAnsi="Century Gothic"/>
          <w:b/>
          <w:bCs/>
          <w:sz w:val="40"/>
          <w:szCs w:val="40"/>
        </w:rPr>
        <w:t>:</w:t>
      </w:r>
      <w:r w:rsidR="00397F06">
        <w:rPr>
          <w:rFonts w:ascii="Century Gothic" w:hAnsi="Century Gothic"/>
          <w:b/>
          <w:bCs/>
          <w:sz w:val="40"/>
          <w:szCs w:val="40"/>
        </w:rPr>
        <w:t xml:space="preserve"> </w:t>
      </w:r>
    </w:p>
    <w:p w14:paraId="49597EA6" w14:textId="77777777" w:rsidR="00397F06" w:rsidRDefault="00397F06" w:rsidP="00843BEF">
      <w:pPr>
        <w:pStyle w:val="Title"/>
        <w:jc w:val="left"/>
        <w:rPr>
          <w:rFonts w:ascii="Century Gothic" w:hAnsi="Century Gothic"/>
          <w:b/>
          <w:bCs/>
          <w:sz w:val="40"/>
          <w:szCs w:val="40"/>
        </w:rPr>
      </w:pPr>
    </w:p>
    <w:p w14:paraId="0F4C331B" w14:textId="44421AD5" w:rsidR="00B13E3C" w:rsidRDefault="00397F06" w:rsidP="00397F06">
      <w:pPr>
        <w:rPr>
          <w:rFonts w:ascii="Century Gothic" w:hAnsi="Century Gothic"/>
          <w:b/>
          <w:bCs/>
          <w:color w:val="3C4043"/>
          <w:spacing w:val="3"/>
          <w:sz w:val="24"/>
          <w:szCs w:val="24"/>
        </w:rPr>
      </w:pPr>
      <w:r w:rsidRPr="00EE5F04">
        <w:rPr>
          <w:rFonts w:ascii="Century Gothic" w:hAnsi="Century Gothic"/>
          <w:b/>
          <w:bCs/>
          <w:sz w:val="24"/>
          <w:szCs w:val="24"/>
        </w:rPr>
        <w:t xml:space="preserve">1. </w:t>
      </w:r>
      <w:r w:rsidR="00EE5F04" w:rsidRPr="00EE5F04">
        <w:rPr>
          <w:rFonts w:ascii="Century Gothic" w:hAnsi="Century Gothic"/>
          <w:b/>
          <w:bCs/>
          <w:color w:val="3C4043"/>
          <w:spacing w:val="3"/>
          <w:sz w:val="24"/>
          <w:szCs w:val="24"/>
        </w:rPr>
        <w:t>Make a network and transfer messages from one PC to another as demonstrated in the lab</w:t>
      </w:r>
      <w:r w:rsidR="00EE5F04">
        <w:rPr>
          <w:rFonts w:ascii="Century Gothic" w:hAnsi="Century Gothic"/>
          <w:b/>
          <w:bCs/>
          <w:color w:val="3C4043"/>
          <w:spacing w:val="3"/>
          <w:sz w:val="24"/>
          <w:szCs w:val="24"/>
        </w:rPr>
        <w:t>.</w:t>
      </w:r>
    </w:p>
    <w:p w14:paraId="6A75B39A" w14:textId="088A248C" w:rsidR="00EE5F04" w:rsidRDefault="00D0477F" w:rsidP="00397F0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objective is to </w:t>
      </w:r>
      <w:r w:rsidR="00855013">
        <w:rPr>
          <w:rFonts w:ascii="Century Gothic" w:hAnsi="Century Gothic"/>
          <w:sz w:val="24"/>
          <w:szCs w:val="24"/>
        </w:rPr>
        <w:t xml:space="preserve">have two different networks, and do router configurations, such that the end devices can communicate with each other, as well as </w:t>
      </w:r>
      <w:r w:rsidR="004031DC">
        <w:rPr>
          <w:rFonts w:ascii="Century Gothic" w:hAnsi="Century Gothic"/>
          <w:sz w:val="24"/>
          <w:szCs w:val="24"/>
        </w:rPr>
        <w:t>with the routers.</w:t>
      </w:r>
    </w:p>
    <w:p w14:paraId="056D5550" w14:textId="0437640F" w:rsidR="004031DC" w:rsidRDefault="004031DC" w:rsidP="00397F0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Components used:</w:t>
      </w:r>
    </w:p>
    <w:p w14:paraId="77C1E4EE" w14:textId="22945B67" w:rsidR="004031DC" w:rsidRDefault="001C51DB" w:rsidP="00271F87">
      <w:pPr>
        <w:jc w:val="center"/>
        <w:rPr>
          <w:rFonts w:ascii="Century Gothic" w:hAnsi="Century Gothic"/>
          <w:sz w:val="24"/>
          <w:szCs w:val="24"/>
        </w:rPr>
      </w:pPr>
      <w:r w:rsidRPr="001C51DB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31B6159" wp14:editId="168FAD7F">
            <wp:extent cx="922020" cy="1064714"/>
            <wp:effectExtent l="0" t="0" r="0" b="2540"/>
            <wp:docPr id="1369231773" name="Picture 1" descr="A blue circ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31773" name="Picture 1" descr="A blue circular objec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615" cy="10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5AA" w:rsidRPr="008505AA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27AD6A8B" wp14:editId="4F0AF49D">
            <wp:extent cx="1028700" cy="985839"/>
            <wp:effectExtent l="0" t="0" r="0" b="5080"/>
            <wp:docPr id="964787954" name="Picture 1" descr="A blue square with white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87954" name="Picture 1" descr="A blue square with white arrow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0190" cy="98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F87" w:rsidRPr="00271F87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282C34F" wp14:editId="3DFCFAEE">
            <wp:extent cx="868680" cy="992777"/>
            <wp:effectExtent l="0" t="0" r="7620" b="0"/>
            <wp:docPr id="146058916" name="Picture 1" descr="A computer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8916" name="Picture 1" descr="A computer with a white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2098" cy="9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4E2F" w14:textId="254E5342" w:rsidR="00271F87" w:rsidRDefault="0091298C" w:rsidP="0091298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Connection diagram:</w:t>
      </w:r>
      <w:r>
        <w:rPr>
          <w:rFonts w:ascii="Century Gothic" w:hAnsi="Century Gothic"/>
          <w:sz w:val="24"/>
          <w:szCs w:val="24"/>
        </w:rPr>
        <w:br/>
      </w:r>
      <w:r w:rsidRPr="0091298C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48DCCDAA" wp14:editId="17373F4F">
            <wp:extent cx="5486400" cy="2471420"/>
            <wp:effectExtent l="0" t="0" r="0" b="5080"/>
            <wp:docPr id="211021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14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40EE" w14:textId="6D31027D" w:rsidR="0091298C" w:rsidRDefault="008A043F" w:rsidP="0091298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For Connections: Copper </w:t>
      </w:r>
      <w:r w:rsidR="0084507E">
        <w:rPr>
          <w:rFonts w:ascii="Century Gothic" w:hAnsi="Century Gothic"/>
          <w:sz w:val="24"/>
          <w:szCs w:val="24"/>
        </w:rPr>
        <w:t xml:space="preserve">Straight Through Wire used for </w:t>
      </w:r>
      <w:r w:rsidR="00146740">
        <w:rPr>
          <w:rFonts w:ascii="Century Gothic" w:hAnsi="Century Gothic"/>
          <w:sz w:val="24"/>
          <w:szCs w:val="24"/>
        </w:rPr>
        <w:t xml:space="preserve">connection PCs with switch, and switches with routers, and serial </w:t>
      </w:r>
      <w:r w:rsidR="00162F4C">
        <w:rPr>
          <w:rFonts w:ascii="Century Gothic" w:hAnsi="Century Gothic"/>
          <w:sz w:val="24"/>
          <w:szCs w:val="24"/>
        </w:rPr>
        <w:t>DCE</w:t>
      </w:r>
      <w:r w:rsidR="00146740">
        <w:rPr>
          <w:rFonts w:ascii="Century Gothic" w:hAnsi="Century Gothic"/>
          <w:sz w:val="24"/>
          <w:szCs w:val="24"/>
        </w:rPr>
        <w:t xml:space="preserve"> wires used for connecting </w:t>
      </w:r>
      <w:r w:rsidR="00162F4C">
        <w:rPr>
          <w:rFonts w:ascii="Century Gothic" w:hAnsi="Century Gothic"/>
          <w:sz w:val="24"/>
          <w:szCs w:val="24"/>
        </w:rPr>
        <w:t>routers with each other.</w:t>
      </w:r>
    </w:p>
    <w:p w14:paraId="5C056964" w14:textId="77777777" w:rsidR="00162F4C" w:rsidRDefault="00162F4C" w:rsidP="0091298C">
      <w:pPr>
        <w:rPr>
          <w:rFonts w:ascii="Century Gothic" w:hAnsi="Century Gothic"/>
          <w:sz w:val="24"/>
          <w:szCs w:val="24"/>
        </w:rPr>
      </w:pPr>
    </w:p>
    <w:p w14:paraId="2E50746C" w14:textId="77777777" w:rsidR="00162F4C" w:rsidRDefault="00162F4C" w:rsidP="0091298C">
      <w:pPr>
        <w:rPr>
          <w:rFonts w:ascii="Century Gothic" w:hAnsi="Century Gothic"/>
          <w:sz w:val="24"/>
          <w:szCs w:val="24"/>
        </w:rPr>
      </w:pPr>
    </w:p>
    <w:p w14:paraId="0E011A48" w14:textId="77777777" w:rsidR="00162F4C" w:rsidRDefault="00162F4C" w:rsidP="0091298C">
      <w:pPr>
        <w:rPr>
          <w:rFonts w:ascii="Century Gothic" w:hAnsi="Century Gothic"/>
          <w:sz w:val="24"/>
          <w:szCs w:val="24"/>
        </w:rPr>
      </w:pPr>
    </w:p>
    <w:p w14:paraId="6B92B56A" w14:textId="77777777" w:rsidR="0026025E" w:rsidRDefault="00680189" w:rsidP="0091298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Setting up PC IPV4 and default gateway for all the PCs:</w:t>
      </w:r>
      <w:r w:rsidR="00CB75DA">
        <w:rPr>
          <w:rFonts w:ascii="Century Gothic" w:hAnsi="Century Gothic"/>
          <w:sz w:val="24"/>
          <w:szCs w:val="24"/>
        </w:rPr>
        <w:t xml:space="preserve"> (</w:t>
      </w:r>
      <w:r w:rsidR="0026025E">
        <w:rPr>
          <w:rFonts w:ascii="Century Gothic" w:hAnsi="Century Gothic"/>
          <w:sz w:val="24"/>
          <w:szCs w:val="24"/>
        </w:rPr>
        <w:t>PC0 and PC2 configurations showed as an example of PCs connected to the separate networks.</w:t>
      </w:r>
    </w:p>
    <w:p w14:paraId="76A37804" w14:textId="53227296" w:rsidR="00162F4C" w:rsidRDefault="00680189" w:rsidP="0091298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/>
      </w:r>
      <w:r w:rsidRPr="00680189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05B04957" wp14:editId="22574DF0">
            <wp:extent cx="5486400" cy="2050415"/>
            <wp:effectExtent l="0" t="0" r="0" b="6985"/>
            <wp:docPr id="129615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57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5F0B" w14:textId="283C1063" w:rsidR="00680189" w:rsidRDefault="004C3AD4" w:rsidP="0091298C">
      <w:pPr>
        <w:rPr>
          <w:rFonts w:ascii="Century Gothic" w:hAnsi="Century Gothic"/>
          <w:sz w:val="24"/>
          <w:szCs w:val="24"/>
        </w:rPr>
      </w:pPr>
      <w:r w:rsidRPr="004C3AD4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234D801B" wp14:editId="6C4BC539">
            <wp:extent cx="5486400" cy="2054860"/>
            <wp:effectExtent l="0" t="0" r="0" b="2540"/>
            <wp:docPr id="176216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68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3443" w14:textId="77777777" w:rsidR="004C3AD4" w:rsidRDefault="004C3AD4" w:rsidP="0091298C">
      <w:pPr>
        <w:rPr>
          <w:rFonts w:ascii="Century Gothic" w:hAnsi="Century Gothic"/>
          <w:sz w:val="24"/>
          <w:szCs w:val="24"/>
        </w:rPr>
      </w:pPr>
    </w:p>
    <w:p w14:paraId="122F8589" w14:textId="77777777" w:rsidR="00070EF7" w:rsidRDefault="00070EF7" w:rsidP="0091298C">
      <w:pPr>
        <w:rPr>
          <w:rFonts w:ascii="Century Gothic" w:hAnsi="Century Gothic"/>
          <w:sz w:val="24"/>
          <w:szCs w:val="24"/>
        </w:rPr>
      </w:pPr>
    </w:p>
    <w:p w14:paraId="1446443D" w14:textId="77777777" w:rsidR="00070EF7" w:rsidRDefault="00070EF7" w:rsidP="0091298C">
      <w:pPr>
        <w:rPr>
          <w:rFonts w:ascii="Century Gothic" w:hAnsi="Century Gothic"/>
          <w:sz w:val="24"/>
          <w:szCs w:val="24"/>
        </w:rPr>
      </w:pPr>
    </w:p>
    <w:p w14:paraId="3B7CAE6D" w14:textId="77777777" w:rsidR="00070EF7" w:rsidRDefault="00070EF7" w:rsidP="0091298C">
      <w:pPr>
        <w:rPr>
          <w:rFonts w:ascii="Century Gothic" w:hAnsi="Century Gothic"/>
          <w:sz w:val="24"/>
          <w:szCs w:val="24"/>
        </w:rPr>
      </w:pPr>
    </w:p>
    <w:p w14:paraId="5A8B4833" w14:textId="77777777" w:rsidR="00070EF7" w:rsidRDefault="00070EF7" w:rsidP="0091298C">
      <w:pPr>
        <w:rPr>
          <w:rFonts w:ascii="Century Gothic" w:hAnsi="Century Gothic"/>
          <w:sz w:val="24"/>
          <w:szCs w:val="24"/>
        </w:rPr>
      </w:pPr>
    </w:p>
    <w:p w14:paraId="1F70D993" w14:textId="77777777" w:rsidR="00070EF7" w:rsidRDefault="00070EF7" w:rsidP="0091298C">
      <w:pPr>
        <w:rPr>
          <w:rFonts w:ascii="Century Gothic" w:hAnsi="Century Gothic"/>
          <w:sz w:val="24"/>
          <w:szCs w:val="24"/>
        </w:rPr>
      </w:pPr>
    </w:p>
    <w:p w14:paraId="05CFD58F" w14:textId="77777777" w:rsidR="00070EF7" w:rsidRDefault="00070EF7" w:rsidP="0091298C">
      <w:pPr>
        <w:rPr>
          <w:rFonts w:ascii="Century Gothic" w:hAnsi="Century Gothic"/>
          <w:sz w:val="24"/>
          <w:szCs w:val="24"/>
        </w:rPr>
      </w:pPr>
    </w:p>
    <w:p w14:paraId="748A6DBD" w14:textId="77777777" w:rsidR="00070EF7" w:rsidRDefault="00070EF7" w:rsidP="0091298C">
      <w:pPr>
        <w:rPr>
          <w:rFonts w:ascii="Century Gothic" w:hAnsi="Century Gothic"/>
          <w:sz w:val="24"/>
          <w:szCs w:val="24"/>
        </w:rPr>
      </w:pPr>
    </w:p>
    <w:p w14:paraId="70CB0BB5" w14:textId="11408DBE" w:rsidR="00070EF7" w:rsidRDefault="004C3AD4" w:rsidP="0091298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Setting up </w:t>
      </w:r>
      <w:r w:rsidR="00070EF7">
        <w:rPr>
          <w:rFonts w:ascii="Century Gothic" w:hAnsi="Century Gothic"/>
          <w:sz w:val="24"/>
          <w:szCs w:val="24"/>
        </w:rPr>
        <w:t xml:space="preserve">both </w:t>
      </w:r>
      <w:r>
        <w:rPr>
          <w:rFonts w:ascii="Century Gothic" w:hAnsi="Century Gothic"/>
          <w:sz w:val="24"/>
          <w:szCs w:val="24"/>
        </w:rPr>
        <w:t>router</w:t>
      </w:r>
      <w:r w:rsidR="00E32375">
        <w:rPr>
          <w:rFonts w:ascii="Century Gothic" w:hAnsi="Century Gothic"/>
          <w:sz w:val="24"/>
          <w:szCs w:val="24"/>
        </w:rPr>
        <w:t>’s Fast-Ethernet ports to serve as a gateway</w:t>
      </w:r>
      <w:r w:rsidR="00070EF7">
        <w:rPr>
          <w:rFonts w:ascii="Century Gothic" w:hAnsi="Century Gothic"/>
          <w:sz w:val="24"/>
          <w:szCs w:val="24"/>
        </w:rPr>
        <w:t>:</w:t>
      </w:r>
    </w:p>
    <w:p w14:paraId="7E5C38F7" w14:textId="691D6ADE" w:rsidR="004C3AD4" w:rsidRDefault="00070EF7" w:rsidP="0091298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Router 0:</w:t>
      </w:r>
      <w:r>
        <w:rPr>
          <w:rFonts w:ascii="Century Gothic" w:hAnsi="Century Gothic"/>
          <w:sz w:val="24"/>
          <w:szCs w:val="24"/>
        </w:rPr>
        <w:br/>
      </w:r>
      <w:r w:rsidRPr="00070EF7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226F4D5" wp14:editId="7BBFCA9D">
            <wp:extent cx="5486400" cy="2077085"/>
            <wp:effectExtent l="0" t="0" r="0" b="0"/>
            <wp:docPr id="207088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827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084C" w14:textId="5A10A825" w:rsidR="00070EF7" w:rsidRDefault="00070EF7" w:rsidP="0091298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Router 1:</w:t>
      </w:r>
      <w:r>
        <w:rPr>
          <w:rFonts w:ascii="Century Gothic" w:hAnsi="Century Gothic"/>
          <w:sz w:val="24"/>
          <w:szCs w:val="24"/>
        </w:rPr>
        <w:br/>
      </w:r>
      <w:r w:rsidR="00625D0F" w:rsidRPr="00625D0F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4C0F66D6" wp14:editId="40DC24BF">
            <wp:extent cx="5486400" cy="2094865"/>
            <wp:effectExtent l="0" t="0" r="0" b="635"/>
            <wp:docPr id="107286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699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A6FE" w14:textId="77777777" w:rsidR="00625D0F" w:rsidRDefault="00625D0F" w:rsidP="0091298C">
      <w:pPr>
        <w:rPr>
          <w:rFonts w:ascii="Century Gothic" w:hAnsi="Century Gothic"/>
          <w:sz w:val="24"/>
          <w:szCs w:val="24"/>
        </w:rPr>
      </w:pPr>
    </w:p>
    <w:p w14:paraId="7FACB90D" w14:textId="36C1B78D" w:rsidR="00070EF7" w:rsidRDefault="00CE00D6" w:rsidP="0091298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As a next step we need to connect the routers with each other. </w:t>
      </w:r>
      <w:r w:rsidR="000D6985">
        <w:rPr>
          <w:rFonts w:ascii="Century Gothic" w:hAnsi="Century Gothic"/>
          <w:sz w:val="24"/>
          <w:szCs w:val="24"/>
        </w:rPr>
        <w:t xml:space="preserve">For that </w:t>
      </w:r>
      <w:r w:rsidR="00E076AC">
        <w:rPr>
          <w:rFonts w:ascii="Century Gothic" w:hAnsi="Century Gothic"/>
          <w:sz w:val="24"/>
          <w:szCs w:val="24"/>
        </w:rPr>
        <w:t>we need to add the WIC-2T module in both the routers. Four slots are available, and any one can be used for the same.</w:t>
      </w:r>
    </w:p>
    <w:p w14:paraId="55EBA5B3" w14:textId="73B94234" w:rsidR="007275BA" w:rsidRDefault="007275BA" w:rsidP="007275BA">
      <w:pPr>
        <w:jc w:val="center"/>
        <w:rPr>
          <w:rFonts w:ascii="Century Gothic" w:hAnsi="Century Gothic"/>
          <w:sz w:val="24"/>
          <w:szCs w:val="24"/>
        </w:rPr>
      </w:pPr>
      <w:r w:rsidRPr="007275BA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252DBBA7" wp14:editId="7F909BD8">
            <wp:extent cx="4526280" cy="1649463"/>
            <wp:effectExtent l="0" t="0" r="7620" b="8255"/>
            <wp:docPr id="49918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884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0078" cy="165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73BA" w14:textId="60169494" w:rsidR="001B3E9F" w:rsidRDefault="001B3E9F" w:rsidP="001B3E9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Module should be added only when the router is switched off, done by clicking on the switch button. </w:t>
      </w:r>
      <w:r w:rsidR="00210DAC">
        <w:rPr>
          <w:rFonts w:ascii="Century Gothic" w:hAnsi="Century Gothic"/>
          <w:sz w:val="24"/>
          <w:szCs w:val="24"/>
        </w:rPr>
        <w:t xml:space="preserve">The module contains 2 serial ports which will be used for connecting. </w:t>
      </w:r>
    </w:p>
    <w:p w14:paraId="0CAA907C" w14:textId="1DBB4B9F" w:rsidR="00E05145" w:rsidRDefault="00E05145" w:rsidP="00E05145">
      <w:pPr>
        <w:jc w:val="center"/>
        <w:rPr>
          <w:rFonts w:ascii="Century Gothic" w:hAnsi="Century Gothic"/>
          <w:sz w:val="24"/>
          <w:szCs w:val="24"/>
        </w:rPr>
      </w:pPr>
      <w:r w:rsidRPr="00E05145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550DBE5" wp14:editId="7A109E74">
            <wp:extent cx="1044030" cy="861135"/>
            <wp:effectExtent l="0" t="0" r="3810" b="0"/>
            <wp:docPr id="141809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913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4D8A" w14:textId="680727BD" w:rsidR="00E05145" w:rsidRDefault="00724269" w:rsidP="00E0514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Next, the serial DCE wires is used to connect the two routers. The </w:t>
      </w:r>
      <w:r w:rsidR="00836177">
        <w:rPr>
          <w:rFonts w:ascii="Century Gothic" w:hAnsi="Century Gothic"/>
          <w:sz w:val="24"/>
          <w:szCs w:val="24"/>
        </w:rPr>
        <w:t>port needs to be selected as per user choice, where the connection is to be made.</w:t>
      </w:r>
    </w:p>
    <w:p w14:paraId="26026448" w14:textId="0C1FB2EF" w:rsidR="00836177" w:rsidRDefault="00AF4587" w:rsidP="00AF4587">
      <w:pPr>
        <w:jc w:val="center"/>
        <w:rPr>
          <w:rFonts w:ascii="Century Gothic" w:hAnsi="Century Gothic"/>
          <w:sz w:val="24"/>
          <w:szCs w:val="24"/>
        </w:rPr>
      </w:pPr>
      <w:r w:rsidRPr="00AF4587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720326C" wp14:editId="693B2A88">
            <wp:extent cx="1828958" cy="1668925"/>
            <wp:effectExtent l="0" t="0" r="0" b="7620"/>
            <wp:docPr id="150516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647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9CCA" w14:textId="77777777" w:rsidR="00743EE8" w:rsidRDefault="00743EE8" w:rsidP="00743EE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Connection done:</w:t>
      </w:r>
    </w:p>
    <w:p w14:paraId="006052C8" w14:textId="771C4D7D" w:rsidR="00743EE8" w:rsidRDefault="00743EE8" w:rsidP="00743EE8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/>
      </w:r>
      <w:r w:rsidRPr="00743EE8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B24A065" wp14:editId="072A26B9">
            <wp:extent cx="2568163" cy="594412"/>
            <wp:effectExtent l="0" t="0" r="3810" b="0"/>
            <wp:docPr id="59420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039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DB4C" w14:textId="18B9C067" w:rsidR="00162F4C" w:rsidRDefault="001E614E" w:rsidP="0091298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green flags are achieved after giving an IPV4 to the serial ports</w:t>
      </w:r>
      <w:r w:rsidR="009421E1">
        <w:rPr>
          <w:rFonts w:ascii="Century Gothic" w:hAnsi="Century Gothic"/>
          <w:sz w:val="24"/>
          <w:szCs w:val="24"/>
        </w:rPr>
        <w:t>, along with providing the specified details.</w:t>
      </w:r>
    </w:p>
    <w:p w14:paraId="6DA98142" w14:textId="757DAEA1" w:rsidR="009421E1" w:rsidRDefault="009421E1" w:rsidP="009421E1">
      <w:pPr>
        <w:jc w:val="center"/>
        <w:rPr>
          <w:rFonts w:ascii="Century Gothic" w:hAnsi="Century Gothic"/>
          <w:sz w:val="24"/>
          <w:szCs w:val="24"/>
        </w:rPr>
      </w:pPr>
      <w:r w:rsidRPr="009421E1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1A15437" wp14:editId="131D99C8">
            <wp:extent cx="4381500" cy="1630892"/>
            <wp:effectExtent l="0" t="0" r="0" b="7620"/>
            <wp:docPr id="133472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229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2600" cy="16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AB97" w14:textId="3E0148D8" w:rsidR="004F7D04" w:rsidRDefault="004F7D04" w:rsidP="009421E1">
      <w:pPr>
        <w:jc w:val="center"/>
        <w:rPr>
          <w:rFonts w:ascii="Century Gothic" w:hAnsi="Century Gothic"/>
          <w:sz w:val="24"/>
          <w:szCs w:val="24"/>
        </w:rPr>
      </w:pPr>
      <w:r w:rsidRPr="004F7D04"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525451B2" wp14:editId="08A51275">
            <wp:extent cx="4373880" cy="1748540"/>
            <wp:effectExtent l="0" t="0" r="7620" b="4445"/>
            <wp:docPr id="69799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962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3175" cy="175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A293" w14:textId="14A02E6E" w:rsidR="004F7D04" w:rsidRDefault="005B5857" w:rsidP="00A400F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After this</w:t>
      </w:r>
      <w:r w:rsidR="00C21251">
        <w:rPr>
          <w:rFonts w:ascii="Century Gothic" w:hAnsi="Century Gothic"/>
          <w:sz w:val="24"/>
          <w:szCs w:val="24"/>
        </w:rPr>
        <w:t xml:space="preserve">, </w:t>
      </w:r>
      <w:r w:rsidR="00A400FC">
        <w:rPr>
          <w:rFonts w:ascii="Century Gothic" w:hAnsi="Century Gothic"/>
          <w:sz w:val="24"/>
          <w:szCs w:val="24"/>
        </w:rPr>
        <w:t>a few commands are to be typed in the CLI (Command Line Interface) of both the routers.</w:t>
      </w:r>
    </w:p>
    <w:p w14:paraId="19B46115" w14:textId="4EB3F2BB" w:rsidR="007763CF" w:rsidRDefault="007763CF" w:rsidP="007763C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From Router 1 (IPV4: 30.30.30.1) to connect to Router </w:t>
      </w:r>
      <w:r w:rsidR="00F80D30">
        <w:rPr>
          <w:rFonts w:ascii="Century Gothic" w:hAnsi="Century Gothic"/>
          <w:sz w:val="24"/>
          <w:szCs w:val="24"/>
        </w:rPr>
        <w:t>2</w:t>
      </w:r>
      <w:r>
        <w:rPr>
          <w:rFonts w:ascii="Century Gothic" w:hAnsi="Century Gothic"/>
          <w:sz w:val="24"/>
          <w:szCs w:val="24"/>
        </w:rPr>
        <w:t xml:space="preserve"> (IPV4: 30.30.30.2)</w:t>
      </w:r>
    </w:p>
    <w:p w14:paraId="286F726C" w14:textId="354210CF" w:rsidR="00A400FC" w:rsidRDefault="002853AC" w:rsidP="00A400FC">
      <w:pPr>
        <w:rPr>
          <w:rFonts w:ascii="Century Gothic" w:hAnsi="Century Gothic"/>
          <w:sz w:val="24"/>
          <w:szCs w:val="24"/>
        </w:rPr>
      </w:pPr>
      <w:r w:rsidRPr="002853AC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428BB449" wp14:editId="04901B41">
            <wp:extent cx="4061812" cy="723963"/>
            <wp:effectExtent l="0" t="0" r="0" b="0"/>
            <wp:docPr id="196031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155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9F6C" w14:textId="3B1F38FA" w:rsidR="007763CF" w:rsidRDefault="007763CF" w:rsidP="007763C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From Router 2 (IPV4: 30.30.30.</w:t>
      </w:r>
      <w:r w:rsidR="00F80D30">
        <w:rPr>
          <w:rFonts w:ascii="Century Gothic" w:hAnsi="Century Gothic"/>
          <w:sz w:val="24"/>
          <w:szCs w:val="24"/>
        </w:rPr>
        <w:t>2</w:t>
      </w:r>
      <w:r>
        <w:rPr>
          <w:rFonts w:ascii="Century Gothic" w:hAnsi="Century Gothic"/>
          <w:sz w:val="24"/>
          <w:szCs w:val="24"/>
        </w:rPr>
        <w:t>) to connect to Router 1 (IPV4: 30.30.30.</w:t>
      </w:r>
      <w:r w:rsidR="00F80D30">
        <w:rPr>
          <w:rFonts w:ascii="Century Gothic" w:hAnsi="Century Gothic"/>
          <w:sz w:val="24"/>
          <w:szCs w:val="24"/>
        </w:rPr>
        <w:t>1</w:t>
      </w:r>
      <w:r>
        <w:rPr>
          <w:rFonts w:ascii="Century Gothic" w:hAnsi="Century Gothic"/>
          <w:sz w:val="24"/>
          <w:szCs w:val="24"/>
        </w:rPr>
        <w:t>)</w:t>
      </w:r>
    </w:p>
    <w:p w14:paraId="31B2A964" w14:textId="69984F1E" w:rsidR="00F80D30" w:rsidRDefault="00D30F9B" w:rsidP="007763CF">
      <w:pPr>
        <w:rPr>
          <w:rFonts w:ascii="Century Gothic" w:hAnsi="Century Gothic"/>
          <w:sz w:val="24"/>
          <w:szCs w:val="24"/>
        </w:rPr>
      </w:pPr>
      <w:r w:rsidRPr="00D30F9B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3202FB5" wp14:editId="54D2E541">
            <wp:extent cx="4328535" cy="944962"/>
            <wp:effectExtent l="0" t="0" r="0" b="7620"/>
            <wp:docPr id="767404988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04988" name="Picture 1" descr="A close-up of a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7F9E" w14:textId="3A5AD947" w:rsidR="00D30F9B" w:rsidRDefault="00E45236" w:rsidP="007763C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After this, the connections are ready to be experimented upon.</w:t>
      </w:r>
    </w:p>
    <w:p w14:paraId="53736DB8" w14:textId="77777777" w:rsidR="007C6CD7" w:rsidRDefault="007C6CD7" w:rsidP="007763CF">
      <w:pPr>
        <w:rPr>
          <w:rFonts w:ascii="Century Gothic" w:hAnsi="Century Gothic"/>
          <w:sz w:val="24"/>
          <w:szCs w:val="24"/>
        </w:rPr>
      </w:pPr>
    </w:p>
    <w:p w14:paraId="087C41D0" w14:textId="3A644524" w:rsidR="007C6CD7" w:rsidRDefault="007C6CD7" w:rsidP="007763C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All message passing is successfully done.</w:t>
      </w:r>
    </w:p>
    <w:p w14:paraId="3757FE75" w14:textId="0C0E0386" w:rsidR="00E45236" w:rsidRDefault="007C6CD7" w:rsidP="007763CF">
      <w:pPr>
        <w:rPr>
          <w:rFonts w:ascii="Century Gothic" w:hAnsi="Century Gothic"/>
          <w:sz w:val="24"/>
          <w:szCs w:val="24"/>
        </w:rPr>
      </w:pPr>
      <w:r w:rsidRPr="007C6CD7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0A9EC0C" wp14:editId="40DD49D2">
            <wp:extent cx="5486400" cy="657860"/>
            <wp:effectExtent l="0" t="0" r="0" b="8890"/>
            <wp:docPr id="51415401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54015" name="Picture 1" descr="A screenshot of a graph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BCF7" w14:textId="77777777" w:rsidR="00E45236" w:rsidRDefault="00E45236" w:rsidP="007763CF">
      <w:pPr>
        <w:rPr>
          <w:rFonts w:ascii="Century Gothic" w:hAnsi="Century Gothic"/>
          <w:sz w:val="24"/>
          <w:szCs w:val="24"/>
        </w:rPr>
      </w:pPr>
    </w:p>
    <w:p w14:paraId="6260F930" w14:textId="77777777" w:rsidR="00E45236" w:rsidRDefault="00E45236" w:rsidP="007763CF">
      <w:pPr>
        <w:rPr>
          <w:rFonts w:ascii="Century Gothic" w:hAnsi="Century Gothic"/>
          <w:sz w:val="24"/>
          <w:szCs w:val="24"/>
        </w:rPr>
      </w:pPr>
    </w:p>
    <w:p w14:paraId="0BA30B4F" w14:textId="77777777" w:rsidR="00E45236" w:rsidRDefault="00E45236" w:rsidP="007763CF">
      <w:pPr>
        <w:rPr>
          <w:rFonts w:ascii="Century Gothic" w:hAnsi="Century Gothic"/>
          <w:sz w:val="24"/>
          <w:szCs w:val="24"/>
        </w:rPr>
      </w:pPr>
    </w:p>
    <w:p w14:paraId="4E6E5717" w14:textId="634C50A5" w:rsidR="00E45236" w:rsidRDefault="0053340E" w:rsidP="007763CF">
      <w:pPr>
        <w:rPr>
          <w:rFonts w:ascii="Century Gothic" w:hAnsi="Century Gothic"/>
          <w:b/>
          <w:bCs/>
          <w:color w:val="3C4043"/>
          <w:spacing w:val="3"/>
          <w:sz w:val="24"/>
          <w:szCs w:val="24"/>
        </w:rPr>
      </w:pPr>
      <w:r w:rsidRPr="0053340E">
        <w:rPr>
          <w:rFonts w:ascii="Century Gothic" w:hAnsi="Century Gothic"/>
          <w:b/>
          <w:bCs/>
          <w:sz w:val="24"/>
          <w:szCs w:val="24"/>
        </w:rPr>
        <w:lastRenderedPageBreak/>
        <w:t xml:space="preserve">2. </w:t>
      </w:r>
      <w:r w:rsidRPr="0053340E">
        <w:rPr>
          <w:rFonts w:ascii="Century Gothic" w:hAnsi="Century Gothic"/>
          <w:b/>
          <w:bCs/>
          <w:color w:val="3C4043"/>
          <w:spacing w:val="3"/>
          <w:sz w:val="24"/>
          <w:szCs w:val="24"/>
        </w:rPr>
        <w:t>Connect a server to the network designed in the previous problem and transfer mail between pcs or open a web page.</w:t>
      </w:r>
      <w:r>
        <w:rPr>
          <w:rFonts w:ascii="Century Gothic" w:hAnsi="Century Gothic"/>
          <w:b/>
          <w:bCs/>
          <w:color w:val="3C4043"/>
          <w:spacing w:val="3"/>
          <w:sz w:val="24"/>
          <w:szCs w:val="24"/>
        </w:rPr>
        <w:t xml:space="preserve"> </w:t>
      </w:r>
    </w:p>
    <w:p w14:paraId="2875391A" w14:textId="77777777" w:rsidR="00165851" w:rsidRDefault="00165851" w:rsidP="0016585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Components used:</w:t>
      </w:r>
    </w:p>
    <w:p w14:paraId="48CAD5B4" w14:textId="40EBBE64" w:rsidR="00165851" w:rsidRPr="00165851" w:rsidRDefault="00165851" w:rsidP="00165851">
      <w:pPr>
        <w:jc w:val="center"/>
        <w:rPr>
          <w:rFonts w:ascii="Century Gothic" w:hAnsi="Century Gothic"/>
          <w:sz w:val="24"/>
          <w:szCs w:val="24"/>
        </w:rPr>
      </w:pPr>
      <w:r w:rsidRPr="001C51DB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40500117" wp14:editId="5846B5EE">
            <wp:extent cx="922020" cy="1064714"/>
            <wp:effectExtent l="0" t="0" r="0" b="2540"/>
            <wp:docPr id="554042332" name="Picture 554042332" descr="A blue circ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31773" name="Picture 1" descr="A blue circular objec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615" cy="10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5AA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2BBE5EDA" wp14:editId="4149A08B">
            <wp:extent cx="1028700" cy="985839"/>
            <wp:effectExtent l="0" t="0" r="0" b="5080"/>
            <wp:docPr id="915316521" name="Picture 915316521" descr="A blue square with white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87954" name="Picture 1" descr="A blue square with white arrow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0190" cy="98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F87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40A0DC0C" wp14:editId="7626933F">
            <wp:extent cx="868680" cy="992777"/>
            <wp:effectExtent l="0" t="0" r="7620" b="0"/>
            <wp:docPr id="271898529" name="Picture 271898529" descr="A computer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8916" name="Picture 1" descr="A computer with a white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2098" cy="9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3C3A" w14:textId="25DAA8C0" w:rsidR="00B321D9" w:rsidRDefault="00B321D9" w:rsidP="007763C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Connection Diagram after connecting </w:t>
      </w:r>
      <w:r w:rsidR="00243E47">
        <w:rPr>
          <w:rFonts w:ascii="Century Gothic" w:hAnsi="Century Gothic"/>
          <w:sz w:val="24"/>
          <w:szCs w:val="24"/>
        </w:rPr>
        <w:t>server:</w:t>
      </w:r>
    </w:p>
    <w:p w14:paraId="51FCAD78" w14:textId="77777777" w:rsidR="001B1BA0" w:rsidRDefault="00B321D9" w:rsidP="001B1BA0">
      <w:pPr>
        <w:rPr>
          <w:rFonts w:ascii="Century Gothic" w:hAnsi="Century Gothic"/>
          <w:sz w:val="24"/>
          <w:szCs w:val="24"/>
        </w:rPr>
      </w:pPr>
      <w:r w:rsidRPr="00B321D9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B988356" wp14:editId="54DA354D">
            <wp:extent cx="5486400" cy="2325370"/>
            <wp:effectExtent l="0" t="0" r="0" b="0"/>
            <wp:docPr id="35786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643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E47">
        <w:rPr>
          <w:rFonts w:ascii="Century Gothic" w:hAnsi="Century Gothic"/>
          <w:sz w:val="24"/>
          <w:szCs w:val="24"/>
        </w:rPr>
        <w:t>Setting server configurations:</w:t>
      </w:r>
    </w:p>
    <w:p w14:paraId="4D760E3C" w14:textId="4AEF1B71" w:rsidR="00E45236" w:rsidRDefault="00243E47" w:rsidP="001B1BA0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/>
      </w:r>
      <w:r>
        <w:rPr>
          <w:rFonts w:ascii="Century Gothic" w:hAnsi="Century Gothic"/>
          <w:sz w:val="24"/>
          <w:szCs w:val="24"/>
        </w:rPr>
        <w:br/>
      </w:r>
      <w:r w:rsidR="00C8337C" w:rsidRPr="00C8337C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3491CB4" wp14:editId="711AC3BB">
            <wp:extent cx="4427220" cy="1524931"/>
            <wp:effectExtent l="0" t="0" r="0" b="0"/>
            <wp:docPr id="1289817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1761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1658" cy="152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635E" w14:textId="7B98D896" w:rsidR="00C8337C" w:rsidRDefault="001B1BA0" w:rsidP="001B1BA0">
      <w:pPr>
        <w:jc w:val="center"/>
        <w:rPr>
          <w:rFonts w:ascii="Century Gothic" w:hAnsi="Century Gothic"/>
          <w:sz w:val="24"/>
          <w:szCs w:val="24"/>
        </w:rPr>
      </w:pPr>
      <w:r w:rsidRPr="001B1BA0"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31B9EF8C" wp14:editId="22991411">
            <wp:extent cx="4328160" cy="2231207"/>
            <wp:effectExtent l="0" t="0" r="0" b="0"/>
            <wp:docPr id="1314998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98709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2328" cy="223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DA5A" w14:textId="65D6C15F" w:rsidR="0068207B" w:rsidRDefault="007D6933" w:rsidP="005F5B6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We can see from the connection </w:t>
      </w:r>
      <w:r w:rsidR="00A520C6">
        <w:rPr>
          <w:rFonts w:ascii="Century Gothic" w:hAnsi="Century Gothic"/>
          <w:sz w:val="24"/>
          <w:szCs w:val="24"/>
        </w:rPr>
        <w:t>diagram</w:t>
      </w:r>
      <w:r>
        <w:rPr>
          <w:rFonts w:ascii="Century Gothic" w:hAnsi="Century Gothic"/>
          <w:sz w:val="24"/>
          <w:szCs w:val="24"/>
        </w:rPr>
        <w:t xml:space="preserve"> that the </w:t>
      </w:r>
      <w:r w:rsidR="009A0F0D">
        <w:rPr>
          <w:rFonts w:ascii="Century Gothic" w:hAnsi="Century Gothic"/>
          <w:sz w:val="24"/>
          <w:szCs w:val="24"/>
        </w:rPr>
        <w:t xml:space="preserve">server is connected to the router0 side of the connection diagram. </w:t>
      </w:r>
      <w:r w:rsidR="00A520C6">
        <w:rPr>
          <w:rFonts w:ascii="Century Gothic" w:hAnsi="Century Gothic"/>
          <w:sz w:val="24"/>
          <w:szCs w:val="24"/>
        </w:rPr>
        <w:t>So,</w:t>
      </w:r>
      <w:r w:rsidR="009A0F0D">
        <w:rPr>
          <w:rFonts w:ascii="Century Gothic" w:hAnsi="Century Gothic"/>
          <w:sz w:val="24"/>
          <w:szCs w:val="24"/>
        </w:rPr>
        <w:t xml:space="preserve"> we will</w:t>
      </w:r>
      <w:r w:rsidR="00162540">
        <w:rPr>
          <w:rFonts w:ascii="Century Gothic" w:hAnsi="Century Gothic"/>
          <w:sz w:val="24"/>
          <w:szCs w:val="24"/>
        </w:rPr>
        <w:t xml:space="preserve"> try to access</w:t>
      </w:r>
      <w:r w:rsidR="0068207B">
        <w:rPr>
          <w:rFonts w:ascii="Century Gothic" w:hAnsi="Century Gothic"/>
          <w:sz w:val="24"/>
          <w:szCs w:val="24"/>
        </w:rPr>
        <w:t xml:space="preserve"> the webpage from PC2 which is at a different network. </w:t>
      </w:r>
    </w:p>
    <w:p w14:paraId="7DB10E70" w14:textId="3ADA354A" w:rsidR="00A520C6" w:rsidRDefault="00A27F5F" w:rsidP="005F5B63">
      <w:pPr>
        <w:rPr>
          <w:rFonts w:ascii="Century Gothic" w:hAnsi="Century Gothic"/>
          <w:sz w:val="24"/>
          <w:szCs w:val="24"/>
        </w:rPr>
      </w:pPr>
      <w:r w:rsidRPr="00A27F5F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03B329F" wp14:editId="3CD36E29">
            <wp:extent cx="5486400" cy="1990090"/>
            <wp:effectExtent l="0" t="0" r="0" b="0"/>
            <wp:docPr id="37472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286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B582" w14:textId="22BAAAF7" w:rsidR="003E37FD" w:rsidRDefault="00CF64F6" w:rsidP="005F5B6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For Se</w:t>
      </w:r>
      <w:r w:rsidR="00A23A7B">
        <w:rPr>
          <w:rFonts w:ascii="Century Gothic" w:hAnsi="Century Gothic"/>
          <w:b/>
          <w:bCs/>
          <w:sz w:val="24"/>
          <w:szCs w:val="24"/>
        </w:rPr>
        <w:t>nding email:</w:t>
      </w:r>
      <w:r w:rsidR="00A23A7B">
        <w:rPr>
          <w:rFonts w:ascii="Century Gothic" w:hAnsi="Century Gothic"/>
          <w:b/>
          <w:bCs/>
          <w:sz w:val="24"/>
          <w:szCs w:val="24"/>
        </w:rPr>
        <w:br/>
      </w:r>
      <w:r w:rsidR="00A23A7B">
        <w:rPr>
          <w:rFonts w:ascii="Century Gothic" w:hAnsi="Century Gothic"/>
          <w:b/>
          <w:bCs/>
          <w:sz w:val="24"/>
          <w:szCs w:val="24"/>
        </w:rPr>
        <w:br/>
      </w:r>
      <w:r w:rsidR="00A23A7B">
        <w:rPr>
          <w:rFonts w:ascii="Century Gothic" w:hAnsi="Century Gothic"/>
          <w:sz w:val="24"/>
          <w:szCs w:val="24"/>
        </w:rPr>
        <w:t>Email services need to be configured in the server:</w:t>
      </w:r>
      <w:r w:rsidR="00A23A7B">
        <w:rPr>
          <w:rFonts w:ascii="Century Gothic" w:hAnsi="Century Gothic"/>
          <w:sz w:val="24"/>
          <w:szCs w:val="24"/>
        </w:rPr>
        <w:br/>
      </w:r>
      <w:r w:rsidR="00A23A7B" w:rsidRPr="00A23A7B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E3D90A8" wp14:editId="1E56525B">
            <wp:extent cx="5486400" cy="2047240"/>
            <wp:effectExtent l="0" t="0" r="0" b="0"/>
            <wp:docPr id="46060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073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2231" w14:textId="4BB434DD" w:rsidR="00266C32" w:rsidRDefault="00266C32" w:rsidP="005F5B6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PC0 and PC2 are in separate networks. Their mails need to be configured as well.</w:t>
      </w:r>
    </w:p>
    <w:p w14:paraId="164FD3F6" w14:textId="2FC2861F" w:rsidR="00266C32" w:rsidRPr="00A23A7B" w:rsidRDefault="007B6955" w:rsidP="005F5B63">
      <w:pPr>
        <w:rPr>
          <w:rFonts w:ascii="Century Gothic" w:hAnsi="Century Gothic"/>
          <w:sz w:val="24"/>
          <w:szCs w:val="24"/>
        </w:rPr>
      </w:pPr>
      <w:r w:rsidRPr="007B6955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4A02EC0" wp14:editId="0D55D381">
            <wp:extent cx="5486400" cy="1482090"/>
            <wp:effectExtent l="0" t="0" r="0" b="3810"/>
            <wp:docPr id="669727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27464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5313" w14:textId="7E58B2C3" w:rsidR="005F5B63" w:rsidRDefault="0068207B" w:rsidP="005F5B6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</w:p>
    <w:p w14:paraId="7B161741" w14:textId="04BBABA2" w:rsidR="007B6955" w:rsidRDefault="0086027C" w:rsidP="005F5B6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Sending mail from PC2</w:t>
      </w:r>
      <w:r w:rsidR="0023766F">
        <w:rPr>
          <w:rFonts w:ascii="Century Gothic" w:hAnsi="Century Gothic"/>
          <w:sz w:val="24"/>
          <w:szCs w:val="24"/>
        </w:rPr>
        <w:t xml:space="preserve"> to PC0</w:t>
      </w:r>
    </w:p>
    <w:p w14:paraId="4EE8F56D" w14:textId="115FD115" w:rsidR="0023766F" w:rsidRDefault="0023766F" w:rsidP="0023766F">
      <w:pPr>
        <w:jc w:val="center"/>
        <w:rPr>
          <w:rFonts w:ascii="Century Gothic" w:hAnsi="Century Gothic"/>
          <w:sz w:val="24"/>
          <w:szCs w:val="24"/>
        </w:rPr>
      </w:pPr>
      <w:r w:rsidRPr="0023766F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09932A66" wp14:editId="592EFE91">
            <wp:extent cx="3329940" cy="3383513"/>
            <wp:effectExtent l="0" t="0" r="3810" b="7620"/>
            <wp:docPr id="406012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12876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2006" cy="340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2EAA" w14:textId="77777777" w:rsidR="00165851" w:rsidRDefault="00165851" w:rsidP="0023766F">
      <w:pPr>
        <w:jc w:val="center"/>
        <w:rPr>
          <w:rFonts w:ascii="Century Gothic" w:hAnsi="Century Gothic"/>
          <w:sz w:val="24"/>
          <w:szCs w:val="24"/>
        </w:rPr>
      </w:pPr>
    </w:p>
    <w:p w14:paraId="1415BAA1" w14:textId="77777777" w:rsidR="00165851" w:rsidRDefault="00165851" w:rsidP="0023766F">
      <w:pPr>
        <w:jc w:val="center"/>
        <w:rPr>
          <w:rFonts w:ascii="Century Gothic" w:hAnsi="Century Gothic"/>
          <w:sz w:val="24"/>
          <w:szCs w:val="24"/>
        </w:rPr>
      </w:pPr>
    </w:p>
    <w:p w14:paraId="0792A062" w14:textId="77777777" w:rsidR="00165851" w:rsidRDefault="00165851" w:rsidP="0023766F">
      <w:pPr>
        <w:jc w:val="center"/>
        <w:rPr>
          <w:rFonts w:ascii="Century Gothic" w:hAnsi="Century Gothic"/>
          <w:sz w:val="24"/>
          <w:szCs w:val="24"/>
        </w:rPr>
      </w:pPr>
    </w:p>
    <w:p w14:paraId="194A4D0A" w14:textId="77777777" w:rsidR="00165851" w:rsidRDefault="00165851" w:rsidP="0023766F">
      <w:pPr>
        <w:jc w:val="center"/>
        <w:rPr>
          <w:rFonts w:ascii="Century Gothic" w:hAnsi="Century Gothic"/>
          <w:sz w:val="24"/>
          <w:szCs w:val="24"/>
        </w:rPr>
      </w:pPr>
    </w:p>
    <w:p w14:paraId="37AF952B" w14:textId="77777777" w:rsidR="00165851" w:rsidRDefault="00165851" w:rsidP="0023766F">
      <w:pPr>
        <w:jc w:val="center"/>
        <w:rPr>
          <w:rFonts w:ascii="Century Gothic" w:hAnsi="Century Gothic"/>
          <w:sz w:val="24"/>
          <w:szCs w:val="24"/>
        </w:rPr>
      </w:pPr>
    </w:p>
    <w:p w14:paraId="50795B0F" w14:textId="1593C016" w:rsidR="00165851" w:rsidRDefault="00165851" w:rsidP="0023766F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Mail successfully received by PC0 from PC2</w:t>
      </w:r>
    </w:p>
    <w:p w14:paraId="1C30B8E5" w14:textId="1998ED9C" w:rsidR="0023766F" w:rsidRDefault="00081718" w:rsidP="0023766F">
      <w:pPr>
        <w:jc w:val="center"/>
        <w:rPr>
          <w:rFonts w:ascii="Century Gothic" w:hAnsi="Century Gothic"/>
          <w:sz w:val="24"/>
          <w:szCs w:val="24"/>
        </w:rPr>
      </w:pPr>
      <w:r w:rsidRPr="00081718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AE04726" wp14:editId="6972290D">
            <wp:extent cx="3345180" cy="3379638"/>
            <wp:effectExtent l="0" t="0" r="7620" b="0"/>
            <wp:docPr id="1555333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33148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7136" cy="339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4957" w14:textId="5E2C86DD" w:rsidR="00081718" w:rsidRDefault="00081718" w:rsidP="0023766F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Both webpage access, and email sending was successful.</w:t>
      </w:r>
    </w:p>
    <w:p w14:paraId="25264CFE" w14:textId="77777777" w:rsidR="007F4275" w:rsidRDefault="007F4275" w:rsidP="0023766F">
      <w:pPr>
        <w:jc w:val="center"/>
        <w:rPr>
          <w:rFonts w:ascii="Century Gothic" w:hAnsi="Century Gothic"/>
          <w:sz w:val="24"/>
          <w:szCs w:val="24"/>
        </w:rPr>
      </w:pPr>
    </w:p>
    <w:p w14:paraId="595B516F" w14:textId="77777777" w:rsidR="00165851" w:rsidRDefault="00165851" w:rsidP="007F4275">
      <w:pPr>
        <w:rPr>
          <w:rFonts w:ascii="Century Gothic" w:hAnsi="Century Gothic"/>
          <w:b/>
          <w:bCs/>
          <w:sz w:val="24"/>
          <w:szCs w:val="24"/>
        </w:rPr>
      </w:pPr>
    </w:p>
    <w:p w14:paraId="59B06AE9" w14:textId="77777777" w:rsidR="00165851" w:rsidRDefault="00165851" w:rsidP="007F4275">
      <w:pPr>
        <w:rPr>
          <w:rFonts w:ascii="Century Gothic" w:hAnsi="Century Gothic"/>
          <w:b/>
          <w:bCs/>
          <w:sz w:val="24"/>
          <w:szCs w:val="24"/>
        </w:rPr>
      </w:pPr>
    </w:p>
    <w:p w14:paraId="51935D83" w14:textId="77777777" w:rsidR="00165851" w:rsidRDefault="00165851" w:rsidP="007F4275">
      <w:pPr>
        <w:rPr>
          <w:rFonts w:ascii="Century Gothic" w:hAnsi="Century Gothic"/>
          <w:b/>
          <w:bCs/>
          <w:sz w:val="24"/>
          <w:szCs w:val="24"/>
        </w:rPr>
      </w:pPr>
    </w:p>
    <w:p w14:paraId="05382E3D" w14:textId="77777777" w:rsidR="00165851" w:rsidRDefault="00165851" w:rsidP="007F4275">
      <w:pPr>
        <w:rPr>
          <w:rFonts w:ascii="Century Gothic" w:hAnsi="Century Gothic"/>
          <w:b/>
          <w:bCs/>
          <w:sz w:val="24"/>
          <w:szCs w:val="24"/>
        </w:rPr>
      </w:pPr>
    </w:p>
    <w:p w14:paraId="1458802B" w14:textId="77777777" w:rsidR="00165851" w:rsidRDefault="00165851" w:rsidP="007F4275">
      <w:pPr>
        <w:rPr>
          <w:rFonts w:ascii="Century Gothic" w:hAnsi="Century Gothic"/>
          <w:b/>
          <w:bCs/>
          <w:sz w:val="24"/>
          <w:szCs w:val="24"/>
        </w:rPr>
      </w:pPr>
    </w:p>
    <w:p w14:paraId="17B64ACF" w14:textId="77777777" w:rsidR="00165851" w:rsidRDefault="00165851" w:rsidP="007F4275">
      <w:pPr>
        <w:rPr>
          <w:rFonts w:ascii="Century Gothic" w:hAnsi="Century Gothic"/>
          <w:b/>
          <w:bCs/>
          <w:sz w:val="24"/>
          <w:szCs w:val="24"/>
        </w:rPr>
      </w:pPr>
    </w:p>
    <w:p w14:paraId="63060EE5" w14:textId="77777777" w:rsidR="00165851" w:rsidRDefault="00165851" w:rsidP="007F4275">
      <w:pPr>
        <w:rPr>
          <w:rFonts w:ascii="Century Gothic" w:hAnsi="Century Gothic"/>
          <w:b/>
          <w:bCs/>
          <w:sz w:val="24"/>
          <w:szCs w:val="24"/>
        </w:rPr>
      </w:pPr>
    </w:p>
    <w:p w14:paraId="25FFDDB3" w14:textId="77777777" w:rsidR="00165851" w:rsidRDefault="00165851" w:rsidP="007F4275">
      <w:pPr>
        <w:rPr>
          <w:rFonts w:ascii="Century Gothic" w:hAnsi="Century Gothic"/>
          <w:b/>
          <w:bCs/>
          <w:sz w:val="24"/>
          <w:szCs w:val="24"/>
        </w:rPr>
      </w:pPr>
    </w:p>
    <w:p w14:paraId="79D426D6" w14:textId="77777777" w:rsidR="00165851" w:rsidRDefault="00165851" w:rsidP="007F4275">
      <w:pPr>
        <w:rPr>
          <w:rFonts w:ascii="Century Gothic" w:hAnsi="Century Gothic"/>
          <w:b/>
          <w:bCs/>
          <w:sz w:val="24"/>
          <w:szCs w:val="24"/>
        </w:rPr>
      </w:pPr>
    </w:p>
    <w:p w14:paraId="4C03E0AE" w14:textId="77777777" w:rsidR="00165851" w:rsidRDefault="00165851" w:rsidP="007F4275">
      <w:pPr>
        <w:rPr>
          <w:rFonts w:ascii="Century Gothic" w:hAnsi="Century Gothic"/>
          <w:b/>
          <w:bCs/>
          <w:sz w:val="24"/>
          <w:szCs w:val="24"/>
        </w:rPr>
      </w:pPr>
    </w:p>
    <w:p w14:paraId="69D1A8A5" w14:textId="77777777" w:rsidR="00165851" w:rsidRDefault="00165851" w:rsidP="007F4275">
      <w:pPr>
        <w:rPr>
          <w:rFonts w:ascii="Century Gothic" w:hAnsi="Century Gothic"/>
          <w:b/>
          <w:bCs/>
          <w:sz w:val="24"/>
          <w:szCs w:val="24"/>
        </w:rPr>
      </w:pPr>
    </w:p>
    <w:p w14:paraId="2F46460C" w14:textId="4BCF4688" w:rsidR="007F4275" w:rsidRDefault="00046BE8" w:rsidP="007F4275">
      <w:pPr>
        <w:rPr>
          <w:rFonts w:ascii="Century Gothic" w:hAnsi="Century Gothic"/>
          <w:b/>
          <w:bCs/>
          <w:color w:val="3C4043"/>
          <w:spacing w:val="3"/>
          <w:sz w:val="24"/>
          <w:szCs w:val="24"/>
        </w:rPr>
      </w:pPr>
      <w:r w:rsidRPr="00F67AFC">
        <w:rPr>
          <w:rFonts w:ascii="Century Gothic" w:hAnsi="Century Gothic"/>
          <w:b/>
          <w:bCs/>
          <w:sz w:val="24"/>
          <w:szCs w:val="24"/>
        </w:rPr>
        <w:lastRenderedPageBreak/>
        <w:t xml:space="preserve">3. </w:t>
      </w:r>
      <w:r w:rsidR="00F67AFC" w:rsidRPr="00F67AFC">
        <w:rPr>
          <w:rFonts w:ascii="Century Gothic" w:hAnsi="Century Gothic"/>
          <w:b/>
          <w:bCs/>
          <w:color w:val="3C4043"/>
          <w:spacing w:val="3"/>
          <w:sz w:val="24"/>
          <w:szCs w:val="24"/>
        </w:rPr>
        <w:t>Create a complex network using three or more routers and transfer messages from one network to another.</w:t>
      </w:r>
    </w:p>
    <w:p w14:paraId="4D5BBC57" w14:textId="77777777" w:rsidR="00165851" w:rsidRDefault="00165851" w:rsidP="0016585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Components used:</w:t>
      </w:r>
    </w:p>
    <w:p w14:paraId="193625FB" w14:textId="09236C24" w:rsidR="00165851" w:rsidRPr="00165851" w:rsidRDefault="00165851" w:rsidP="00165851">
      <w:pPr>
        <w:jc w:val="center"/>
        <w:rPr>
          <w:rFonts w:ascii="Century Gothic" w:hAnsi="Century Gothic"/>
          <w:sz w:val="24"/>
          <w:szCs w:val="24"/>
        </w:rPr>
      </w:pPr>
      <w:r w:rsidRPr="001C51DB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05690155" wp14:editId="2864CD82">
            <wp:extent cx="922020" cy="1064714"/>
            <wp:effectExtent l="0" t="0" r="0" b="2540"/>
            <wp:docPr id="2072230993" name="Picture 2072230993" descr="A blue circ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31773" name="Picture 1" descr="A blue circular objec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615" cy="10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5AA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E2CAD79" wp14:editId="5307CC1B">
            <wp:extent cx="1028700" cy="985839"/>
            <wp:effectExtent l="0" t="0" r="0" b="5080"/>
            <wp:docPr id="728559566" name="Picture 728559566" descr="A blue square with white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87954" name="Picture 1" descr="A blue square with white arrow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0190" cy="98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F87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D2DF6C8" wp14:editId="176141BB">
            <wp:extent cx="868680" cy="992777"/>
            <wp:effectExtent l="0" t="0" r="7620" b="0"/>
            <wp:docPr id="1768090066" name="Picture 1768090066" descr="A computer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8916" name="Picture 1" descr="A computer with a white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2098" cy="9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E110" w14:textId="52DACE1F" w:rsidR="00042D6F" w:rsidRDefault="00042D6F" w:rsidP="007F4275">
      <w:pPr>
        <w:rPr>
          <w:rFonts w:ascii="Century Gothic" w:hAnsi="Century Gothic"/>
          <w:color w:val="3C4043"/>
          <w:spacing w:val="3"/>
          <w:sz w:val="24"/>
          <w:szCs w:val="24"/>
        </w:rPr>
      </w:pPr>
      <w:r>
        <w:rPr>
          <w:rFonts w:ascii="Century Gothic" w:hAnsi="Century Gothic"/>
          <w:color w:val="3C4043"/>
          <w:spacing w:val="3"/>
          <w:sz w:val="24"/>
          <w:szCs w:val="24"/>
        </w:rPr>
        <w:t>Connection Diagram:</w:t>
      </w:r>
      <w:r>
        <w:rPr>
          <w:rFonts w:ascii="Century Gothic" w:hAnsi="Century Gothic"/>
          <w:color w:val="3C4043"/>
          <w:spacing w:val="3"/>
          <w:sz w:val="24"/>
          <w:szCs w:val="24"/>
        </w:rPr>
        <w:br/>
      </w:r>
      <w:r w:rsidRPr="00042D6F">
        <w:rPr>
          <w:rFonts w:ascii="Century Gothic" w:hAnsi="Century Gothic"/>
          <w:color w:val="3C4043"/>
          <w:spacing w:val="3"/>
          <w:sz w:val="24"/>
          <w:szCs w:val="24"/>
        </w:rPr>
        <w:drawing>
          <wp:inline distT="0" distB="0" distL="0" distR="0" wp14:anchorId="2F224AE9" wp14:editId="0666D4BF">
            <wp:extent cx="5486400" cy="3018790"/>
            <wp:effectExtent l="0" t="0" r="0" b="0"/>
            <wp:docPr id="76476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699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3D68" w14:textId="482BDD5A" w:rsidR="00042D6F" w:rsidRDefault="00042D6F" w:rsidP="007F4275">
      <w:pPr>
        <w:rPr>
          <w:rFonts w:ascii="Century Gothic" w:hAnsi="Century Gothic"/>
          <w:color w:val="3C4043"/>
          <w:spacing w:val="3"/>
          <w:sz w:val="24"/>
          <w:szCs w:val="24"/>
        </w:rPr>
      </w:pPr>
      <w:r>
        <w:rPr>
          <w:rFonts w:ascii="Century Gothic" w:hAnsi="Century Gothic"/>
          <w:color w:val="3C4043"/>
          <w:spacing w:val="3"/>
          <w:sz w:val="24"/>
          <w:szCs w:val="24"/>
        </w:rPr>
        <w:t xml:space="preserve">From the diagram, we can see that each of the routers have been given an IPV4 for the Fast-Ethernet, that serves as a default gateway for the end devices or the PCs. The other important thing to notice is that IPV4 is also assigned to the Serial ports of the WIC-2T module. </w:t>
      </w:r>
    </w:p>
    <w:p w14:paraId="0A79DE9C" w14:textId="77777777" w:rsidR="00165851" w:rsidRDefault="00165851" w:rsidP="007F4275">
      <w:pPr>
        <w:rPr>
          <w:rFonts w:ascii="Century Gothic" w:hAnsi="Century Gothic"/>
          <w:color w:val="3C4043"/>
          <w:spacing w:val="3"/>
          <w:sz w:val="24"/>
          <w:szCs w:val="24"/>
        </w:rPr>
      </w:pPr>
    </w:p>
    <w:p w14:paraId="29C6126E" w14:textId="77777777" w:rsidR="00165851" w:rsidRDefault="00165851" w:rsidP="007F4275">
      <w:pPr>
        <w:rPr>
          <w:rFonts w:ascii="Century Gothic" w:hAnsi="Century Gothic"/>
          <w:color w:val="3C4043"/>
          <w:spacing w:val="3"/>
          <w:sz w:val="24"/>
          <w:szCs w:val="24"/>
        </w:rPr>
      </w:pPr>
    </w:p>
    <w:p w14:paraId="448A83AE" w14:textId="77777777" w:rsidR="00165851" w:rsidRDefault="00165851" w:rsidP="007F4275">
      <w:pPr>
        <w:rPr>
          <w:rFonts w:ascii="Century Gothic" w:hAnsi="Century Gothic"/>
          <w:color w:val="3C4043"/>
          <w:spacing w:val="3"/>
          <w:sz w:val="24"/>
          <w:szCs w:val="24"/>
        </w:rPr>
      </w:pPr>
    </w:p>
    <w:p w14:paraId="0DB970D7" w14:textId="77777777" w:rsidR="00165851" w:rsidRDefault="00165851" w:rsidP="007F4275">
      <w:pPr>
        <w:rPr>
          <w:rFonts w:ascii="Century Gothic" w:hAnsi="Century Gothic"/>
          <w:color w:val="3C4043"/>
          <w:spacing w:val="3"/>
          <w:sz w:val="24"/>
          <w:szCs w:val="24"/>
        </w:rPr>
      </w:pPr>
    </w:p>
    <w:p w14:paraId="654BC187" w14:textId="77777777" w:rsidR="00165851" w:rsidRDefault="00165851" w:rsidP="007F4275">
      <w:pPr>
        <w:rPr>
          <w:rFonts w:ascii="Century Gothic" w:hAnsi="Century Gothic"/>
          <w:color w:val="3C4043"/>
          <w:spacing w:val="3"/>
          <w:sz w:val="24"/>
          <w:szCs w:val="24"/>
        </w:rPr>
      </w:pPr>
    </w:p>
    <w:p w14:paraId="497AFA30" w14:textId="1E2AA6BF" w:rsidR="00042D6F" w:rsidRDefault="00042D6F" w:rsidP="007F4275">
      <w:pPr>
        <w:rPr>
          <w:rFonts w:ascii="Century Gothic" w:hAnsi="Century Gothic"/>
          <w:color w:val="3C4043"/>
          <w:spacing w:val="3"/>
          <w:sz w:val="24"/>
          <w:szCs w:val="24"/>
        </w:rPr>
      </w:pPr>
      <w:r>
        <w:rPr>
          <w:rFonts w:ascii="Century Gothic" w:hAnsi="Century Gothic"/>
          <w:color w:val="3C4043"/>
          <w:spacing w:val="3"/>
          <w:sz w:val="24"/>
          <w:szCs w:val="24"/>
        </w:rPr>
        <w:lastRenderedPageBreak/>
        <w:t xml:space="preserve">Serial Port configuration for Router </w:t>
      </w:r>
      <w:r w:rsidR="00B70AEB">
        <w:rPr>
          <w:rFonts w:ascii="Century Gothic" w:hAnsi="Century Gothic"/>
          <w:color w:val="3C4043"/>
          <w:spacing w:val="3"/>
          <w:sz w:val="24"/>
          <w:szCs w:val="24"/>
        </w:rPr>
        <w:t>1</w:t>
      </w:r>
      <w:r>
        <w:rPr>
          <w:rFonts w:ascii="Century Gothic" w:hAnsi="Century Gothic"/>
          <w:color w:val="3C4043"/>
          <w:spacing w:val="3"/>
          <w:sz w:val="24"/>
          <w:szCs w:val="24"/>
        </w:rPr>
        <w:t>.</w:t>
      </w:r>
    </w:p>
    <w:p w14:paraId="66AF1006" w14:textId="77777777" w:rsidR="00042D6F" w:rsidRDefault="00042D6F" w:rsidP="007F4275">
      <w:pPr>
        <w:rPr>
          <w:rFonts w:ascii="Century Gothic" w:hAnsi="Century Gothic"/>
          <w:color w:val="3C4043"/>
          <w:spacing w:val="3"/>
          <w:sz w:val="24"/>
          <w:szCs w:val="24"/>
        </w:rPr>
      </w:pPr>
      <w:r w:rsidRPr="00042D6F">
        <w:rPr>
          <w:rFonts w:ascii="Century Gothic" w:hAnsi="Century Gothic"/>
          <w:color w:val="3C4043"/>
          <w:spacing w:val="3"/>
          <w:sz w:val="24"/>
          <w:szCs w:val="24"/>
        </w:rPr>
        <w:drawing>
          <wp:inline distT="0" distB="0" distL="0" distR="0" wp14:anchorId="5BAACD11" wp14:editId="14C35A55">
            <wp:extent cx="5486400" cy="1744345"/>
            <wp:effectExtent l="0" t="0" r="0" b="8255"/>
            <wp:docPr id="1481627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27631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62C8" w14:textId="256D219B" w:rsidR="00042D6F" w:rsidRPr="00042D6F" w:rsidRDefault="00042D6F" w:rsidP="007F4275">
      <w:pPr>
        <w:rPr>
          <w:rFonts w:ascii="Century Gothic" w:hAnsi="Century Gothic"/>
          <w:color w:val="3C4043"/>
          <w:spacing w:val="3"/>
          <w:sz w:val="24"/>
          <w:szCs w:val="24"/>
        </w:rPr>
      </w:pPr>
      <w:r>
        <w:rPr>
          <w:rFonts w:ascii="Century Gothic" w:hAnsi="Century Gothic"/>
          <w:color w:val="3C4043"/>
          <w:spacing w:val="3"/>
          <w:sz w:val="24"/>
          <w:szCs w:val="24"/>
        </w:rPr>
        <w:t xml:space="preserve"> </w:t>
      </w:r>
    </w:p>
    <w:p w14:paraId="226537B9" w14:textId="77777777" w:rsidR="00F67AFC" w:rsidRDefault="00F67AFC" w:rsidP="007F4275">
      <w:pPr>
        <w:rPr>
          <w:rFonts w:ascii="Century Gothic" w:hAnsi="Century Gothic"/>
          <w:b/>
          <w:bCs/>
          <w:sz w:val="24"/>
          <w:szCs w:val="24"/>
        </w:rPr>
      </w:pPr>
    </w:p>
    <w:p w14:paraId="14899ABB" w14:textId="77777777" w:rsidR="00042D6F" w:rsidRDefault="00042D6F" w:rsidP="007F4275">
      <w:pPr>
        <w:rPr>
          <w:rFonts w:ascii="Century Gothic" w:hAnsi="Century Gothic"/>
          <w:b/>
          <w:bCs/>
          <w:sz w:val="24"/>
          <w:szCs w:val="24"/>
        </w:rPr>
      </w:pPr>
    </w:p>
    <w:p w14:paraId="7236C917" w14:textId="56EF0F05" w:rsidR="00042D6F" w:rsidRDefault="00042D6F" w:rsidP="00042D6F">
      <w:pPr>
        <w:rPr>
          <w:rFonts w:ascii="Century Gothic" w:hAnsi="Century Gothic"/>
          <w:color w:val="3C4043"/>
          <w:spacing w:val="3"/>
          <w:sz w:val="24"/>
          <w:szCs w:val="24"/>
        </w:rPr>
      </w:pPr>
      <w:r>
        <w:rPr>
          <w:rFonts w:ascii="Century Gothic" w:hAnsi="Century Gothic"/>
          <w:color w:val="3C4043"/>
          <w:spacing w:val="3"/>
          <w:sz w:val="24"/>
          <w:szCs w:val="24"/>
        </w:rPr>
        <w:t xml:space="preserve">Serial Port configuration for Router </w:t>
      </w:r>
      <w:r w:rsidR="00B70AEB">
        <w:rPr>
          <w:rFonts w:ascii="Century Gothic" w:hAnsi="Century Gothic"/>
          <w:color w:val="3C4043"/>
          <w:spacing w:val="3"/>
          <w:sz w:val="24"/>
          <w:szCs w:val="24"/>
        </w:rPr>
        <w:t>2</w:t>
      </w:r>
      <w:r>
        <w:rPr>
          <w:rFonts w:ascii="Century Gothic" w:hAnsi="Century Gothic"/>
          <w:color w:val="3C4043"/>
          <w:spacing w:val="3"/>
          <w:sz w:val="24"/>
          <w:szCs w:val="24"/>
        </w:rPr>
        <w:t>.</w:t>
      </w:r>
      <w:r>
        <w:rPr>
          <w:rFonts w:ascii="Century Gothic" w:hAnsi="Century Gothic"/>
          <w:color w:val="3C4043"/>
          <w:spacing w:val="3"/>
          <w:sz w:val="24"/>
          <w:szCs w:val="24"/>
        </w:rPr>
        <w:t xml:space="preserve"> Note both the serial ports of the WIC-2T module have been used, due to double connections.</w:t>
      </w:r>
    </w:p>
    <w:p w14:paraId="4329145B" w14:textId="43F17134" w:rsidR="00042D6F" w:rsidRDefault="00042D6F" w:rsidP="00042D6F">
      <w:pPr>
        <w:rPr>
          <w:rFonts w:ascii="Century Gothic" w:hAnsi="Century Gothic"/>
          <w:color w:val="3C4043"/>
          <w:spacing w:val="3"/>
          <w:sz w:val="24"/>
          <w:szCs w:val="24"/>
        </w:rPr>
      </w:pPr>
      <w:r w:rsidRPr="00042D6F">
        <w:rPr>
          <w:rFonts w:ascii="Century Gothic" w:hAnsi="Century Gothic"/>
          <w:color w:val="3C4043"/>
          <w:spacing w:val="3"/>
          <w:sz w:val="24"/>
          <w:szCs w:val="24"/>
        </w:rPr>
        <w:drawing>
          <wp:inline distT="0" distB="0" distL="0" distR="0" wp14:anchorId="2090BB53" wp14:editId="5B463477">
            <wp:extent cx="5486400" cy="1786890"/>
            <wp:effectExtent l="0" t="0" r="0" b="3810"/>
            <wp:docPr id="272689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89003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B77B" w14:textId="66585448" w:rsidR="00042D6F" w:rsidRDefault="00042D6F" w:rsidP="00042D6F">
      <w:pPr>
        <w:rPr>
          <w:rFonts w:ascii="Century Gothic" w:hAnsi="Century Gothic"/>
          <w:color w:val="3C4043"/>
          <w:spacing w:val="3"/>
          <w:sz w:val="24"/>
          <w:szCs w:val="24"/>
        </w:rPr>
      </w:pPr>
      <w:r w:rsidRPr="00042D6F">
        <w:rPr>
          <w:rFonts w:ascii="Century Gothic" w:hAnsi="Century Gothic"/>
          <w:color w:val="3C4043"/>
          <w:spacing w:val="3"/>
          <w:sz w:val="24"/>
          <w:szCs w:val="24"/>
        </w:rPr>
        <w:drawing>
          <wp:inline distT="0" distB="0" distL="0" distR="0" wp14:anchorId="65A64990" wp14:editId="77EB7430">
            <wp:extent cx="5486400" cy="1685925"/>
            <wp:effectExtent l="0" t="0" r="0" b="9525"/>
            <wp:docPr id="302459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59766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657E" w14:textId="77777777" w:rsidR="00042D6F" w:rsidRDefault="00042D6F" w:rsidP="00042D6F">
      <w:pPr>
        <w:rPr>
          <w:rFonts w:ascii="Century Gothic" w:hAnsi="Century Gothic"/>
          <w:color w:val="3C4043"/>
          <w:spacing w:val="3"/>
          <w:sz w:val="24"/>
          <w:szCs w:val="24"/>
        </w:rPr>
      </w:pPr>
    </w:p>
    <w:p w14:paraId="550F0D27" w14:textId="651C547E" w:rsidR="00042D6F" w:rsidRDefault="00042D6F" w:rsidP="00042D6F">
      <w:pPr>
        <w:rPr>
          <w:rFonts w:ascii="Century Gothic" w:hAnsi="Century Gothic"/>
          <w:color w:val="3C4043"/>
          <w:spacing w:val="3"/>
          <w:sz w:val="24"/>
          <w:szCs w:val="24"/>
        </w:rPr>
      </w:pPr>
      <w:r>
        <w:rPr>
          <w:rFonts w:ascii="Century Gothic" w:hAnsi="Century Gothic"/>
          <w:color w:val="3C4043"/>
          <w:spacing w:val="3"/>
          <w:sz w:val="24"/>
          <w:szCs w:val="24"/>
        </w:rPr>
        <w:lastRenderedPageBreak/>
        <w:t xml:space="preserve">Serial Port configuration for Router </w:t>
      </w:r>
      <w:r w:rsidR="00B70AEB">
        <w:rPr>
          <w:rFonts w:ascii="Century Gothic" w:hAnsi="Century Gothic"/>
          <w:color w:val="3C4043"/>
          <w:spacing w:val="3"/>
          <w:sz w:val="24"/>
          <w:szCs w:val="24"/>
        </w:rPr>
        <w:t>3</w:t>
      </w:r>
      <w:r>
        <w:rPr>
          <w:rFonts w:ascii="Century Gothic" w:hAnsi="Century Gothic"/>
          <w:color w:val="3C4043"/>
          <w:spacing w:val="3"/>
          <w:sz w:val="24"/>
          <w:szCs w:val="24"/>
        </w:rPr>
        <w:t>.</w:t>
      </w:r>
    </w:p>
    <w:p w14:paraId="6955D663" w14:textId="59C85BB9" w:rsidR="00042D6F" w:rsidRDefault="00042D6F" w:rsidP="00042D6F">
      <w:pPr>
        <w:rPr>
          <w:rFonts w:ascii="Century Gothic" w:hAnsi="Century Gothic"/>
          <w:color w:val="3C4043"/>
          <w:spacing w:val="3"/>
          <w:sz w:val="24"/>
          <w:szCs w:val="24"/>
        </w:rPr>
      </w:pPr>
      <w:r w:rsidRPr="00042D6F">
        <w:rPr>
          <w:rFonts w:ascii="Century Gothic" w:hAnsi="Century Gothic"/>
          <w:color w:val="3C4043"/>
          <w:spacing w:val="3"/>
          <w:sz w:val="24"/>
          <w:szCs w:val="24"/>
        </w:rPr>
        <w:drawing>
          <wp:inline distT="0" distB="0" distL="0" distR="0" wp14:anchorId="5D17980B" wp14:editId="7BDA780C">
            <wp:extent cx="5486400" cy="1642745"/>
            <wp:effectExtent l="0" t="0" r="0" b="0"/>
            <wp:docPr id="221139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39351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5B01" w14:textId="77777777" w:rsidR="00165851" w:rsidRDefault="00165851" w:rsidP="00042D6F">
      <w:pPr>
        <w:rPr>
          <w:rFonts w:ascii="Century Gothic" w:hAnsi="Century Gothic"/>
          <w:color w:val="3C4043"/>
          <w:spacing w:val="3"/>
          <w:sz w:val="24"/>
          <w:szCs w:val="24"/>
        </w:rPr>
      </w:pPr>
    </w:p>
    <w:p w14:paraId="25BBAA52" w14:textId="113AC3AB" w:rsidR="00B70AEB" w:rsidRDefault="00042D6F" w:rsidP="00B70AEB">
      <w:pPr>
        <w:rPr>
          <w:rFonts w:ascii="Century Gothic" w:hAnsi="Century Gothic"/>
          <w:color w:val="3C4043"/>
          <w:spacing w:val="3"/>
          <w:sz w:val="24"/>
          <w:szCs w:val="24"/>
        </w:rPr>
      </w:pPr>
      <w:r>
        <w:rPr>
          <w:rFonts w:ascii="Century Gothic" w:hAnsi="Century Gothic"/>
          <w:color w:val="3C4043"/>
          <w:spacing w:val="3"/>
          <w:sz w:val="24"/>
          <w:szCs w:val="24"/>
        </w:rPr>
        <w:t xml:space="preserve">After this command is given to the respective CLIs of the routers, to recognize the routers that it needs to connect to. </w:t>
      </w:r>
    </w:p>
    <w:p w14:paraId="3CBFBFBB" w14:textId="16BE55ED" w:rsidR="00B70AEB" w:rsidRDefault="00B70AEB" w:rsidP="00B70AEB">
      <w:pPr>
        <w:rPr>
          <w:rFonts w:ascii="Century Gothic" w:hAnsi="Century Gothic"/>
          <w:color w:val="3C4043"/>
          <w:spacing w:val="3"/>
          <w:sz w:val="24"/>
          <w:szCs w:val="24"/>
        </w:rPr>
      </w:pPr>
      <w:r>
        <w:rPr>
          <w:rFonts w:ascii="Century Gothic" w:hAnsi="Century Gothic"/>
          <w:color w:val="3C4043"/>
          <w:spacing w:val="3"/>
          <w:sz w:val="24"/>
          <w:szCs w:val="24"/>
        </w:rPr>
        <w:t>Note the IPV4s are:</w:t>
      </w:r>
    </w:p>
    <w:p w14:paraId="6DD79E86" w14:textId="10BA0A87" w:rsidR="00B70AEB" w:rsidRDefault="00B70AEB" w:rsidP="00B70AEB">
      <w:pPr>
        <w:pStyle w:val="ListParagraph"/>
        <w:numPr>
          <w:ilvl w:val="0"/>
          <w:numId w:val="39"/>
        </w:numPr>
        <w:rPr>
          <w:rFonts w:ascii="Century Gothic" w:hAnsi="Century Gothic"/>
          <w:color w:val="3C4043"/>
          <w:spacing w:val="3"/>
          <w:sz w:val="24"/>
          <w:szCs w:val="24"/>
        </w:rPr>
      </w:pPr>
      <w:r>
        <w:rPr>
          <w:rFonts w:ascii="Century Gothic" w:hAnsi="Century Gothic"/>
          <w:color w:val="3C4043"/>
          <w:spacing w:val="3"/>
          <w:sz w:val="24"/>
          <w:szCs w:val="24"/>
        </w:rPr>
        <w:t>Router 1: Serial 0/0/0 – 30.0.0.1</w:t>
      </w:r>
    </w:p>
    <w:p w14:paraId="3D6078A8" w14:textId="4D81C76E" w:rsidR="00B70AEB" w:rsidRDefault="00B70AEB" w:rsidP="00B70AEB">
      <w:pPr>
        <w:pStyle w:val="ListParagraph"/>
        <w:numPr>
          <w:ilvl w:val="0"/>
          <w:numId w:val="39"/>
        </w:numPr>
        <w:rPr>
          <w:rFonts w:ascii="Century Gothic" w:hAnsi="Century Gothic"/>
          <w:color w:val="3C4043"/>
          <w:spacing w:val="3"/>
          <w:sz w:val="24"/>
          <w:szCs w:val="24"/>
        </w:rPr>
      </w:pPr>
      <w:r>
        <w:rPr>
          <w:rFonts w:ascii="Century Gothic" w:hAnsi="Century Gothic"/>
          <w:color w:val="3C4043"/>
          <w:spacing w:val="3"/>
          <w:sz w:val="24"/>
          <w:szCs w:val="24"/>
        </w:rPr>
        <w:t xml:space="preserve">Router </w:t>
      </w:r>
      <w:r>
        <w:rPr>
          <w:rFonts w:ascii="Century Gothic" w:hAnsi="Century Gothic"/>
          <w:color w:val="3C4043"/>
          <w:spacing w:val="3"/>
          <w:sz w:val="24"/>
          <w:szCs w:val="24"/>
        </w:rPr>
        <w:t>1</w:t>
      </w:r>
      <w:r>
        <w:rPr>
          <w:rFonts w:ascii="Century Gothic" w:hAnsi="Century Gothic"/>
          <w:color w:val="3C4043"/>
          <w:spacing w:val="3"/>
          <w:sz w:val="24"/>
          <w:szCs w:val="24"/>
        </w:rPr>
        <w:t>: Serial 0/0/0 – 30.0.0.</w:t>
      </w:r>
      <w:r>
        <w:rPr>
          <w:rFonts w:ascii="Century Gothic" w:hAnsi="Century Gothic"/>
          <w:color w:val="3C4043"/>
          <w:spacing w:val="3"/>
          <w:sz w:val="24"/>
          <w:szCs w:val="24"/>
        </w:rPr>
        <w:t xml:space="preserve">2 &amp; </w:t>
      </w:r>
      <w:r>
        <w:rPr>
          <w:rFonts w:ascii="Century Gothic" w:hAnsi="Century Gothic"/>
          <w:color w:val="3C4043"/>
          <w:spacing w:val="3"/>
          <w:sz w:val="24"/>
          <w:szCs w:val="24"/>
        </w:rPr>
        <w:t>Serial 0/0/</w:t>
      </w:r>
      <w:r>
        <w:rPr>
          <w:rFonts w:ascii="Century Gothic" w:hAnsi="Century Gothic"/>
          <w:color w:val="3C4043"/>
          <w:spacing w:val="3"/>
          <w:sz w:val="24"/>
          <w:szCs w:val="24"/>
        </w:rPr>
        <w:t>1</w:t>
      </w:r>
      <w:r>
        <w:rPr>
          <w:rFonts w:ascii="Century Gothic" w:hAnsi="Century Gothic"/>
          <w:color w:val="3C4043"/>
          <w:spacing w:val="3"/>
          <w:sz w:val="24"/>
          <w:szCs w:val="24"/>
        </w:rPr>
        <w:t xml:space="preserve"> – </w:t>
      </w:r>
      <w:r>
        <w:rPr>
          <w:rFonts w:ascii="Century Gothic" w:hAnsi="Century Gothic"/>
          <w:color w:val="3C4043"/>
          <w:spacing w:val="3"/>
          <w:sz w:val="24"/>
          <w:szCs w:val="24"/>
        </w:rPr>
        <w:t>4</w:t>
      </w:r>
      <w:r>
        <w:rPr>
          <w:rFonts w:ascii="Century Gothic" w:hAnsi="Century Gothic"/>
          <w:color w:val="3C4043"/>
          <w:spacing w:val="3"/>
          <w:sz w:val="24"/>
          <w:szCs w:val="24"/>
        </w:rPr>
        <w:t>0.0.0.</w:t>
      </w:r>
      <w:r>
        <w:rPr>
          <w:rFonts w:ascii="Century Gothic" w:hAnsi="Century Gothic"/>
          <w:color w:val="3C4043"/>
          <w:spacing w:val="3"/>
          <w:sz w:val="24"/>
          <w:szCs w:val="24"/>
        </w:rPr>
        <w:t>1</w:t>
      </w:r>
    </w:p>
    <w:p w14:paraId="39018F49" w14:textId="33A04BB3" w:rsidR="00B70AEB" w:rsidRDefault="00B70AEB" w:rsidP="00B70AEB">
      <w:pPr>
        <w:pStyle w:val="ListParagraph"/>
        <w:numPr>
          <w:ilvl w:val="0"/>
          <w:numId w:val="39"/>
        </w:numPr>
        <w:rPr>
          <w:rFonts w:ascii="Century Gothic" w:hAnsi="Century Gothic"/>
          <w:color w:val="3C4043"/>
          <w:spacing w:val="3"/>
          <w:sz w:val="24"/>
          <w:szCs w:val="24"/>
        </w:rPr>
      </w:pPr>
      <w:r>
        <w:rPr>
          <w:rFonts w:ascii="Century Gothic" w:hAnsi="Century Gothic"/>
          <w:color w:val="3C4043"/>
          <w:spacing w:val="3"/>
          <w:sz w:val="24"/>
          <w:szCs w:val="24"/>
        </w:rPr>
        <w:t xml:space="preserve">Router 1: Serial 0/0/0 – </w:t>
      </w:r>
      <w:r>
        <w:rPr>
          <w:rFonts w:ascii="Century Gothic" w:hAnsi="Century Gothic"/>
          <w:color w:val="3C4043"/>
          <w:spacing w:val="3"/>
          <w:sz w:val="24"/>
          <w:szCs w:val="24"/>
        </w:rPr>
        <w:t>4</w:t>
      </w:r>
      <w:r>
        <w:rPr>
          <w:rFonts w:ascii="Century Gothic" w:hAnsi="Century Gothic"/>
          <w:color w:val="3C4043"/>
          <w:spacing w:val="3"/>
          <w:sz w:val="24"/>
          <w:szCs w:val="24"/>
        </w:rPr>
        <w:t>0.0.0.</w:t>
      </w:r>
      <w:r>
        <w:rPr>
          <w:rFonts w:ascii="Century Gothic" w:hAnsi="Century Gothic"/>
          <w:color w:val="3C4043"/>
          <w:spacing w:val="3"/>
          <w:sz w:val="24"/>
          <w:szCs w:val="24"/>
        </w:rPr>
        <w:t>2</w:t>
      </w:r>
    </w:p>
    <w:p w14:paraId="1BEDE6C0" w14:textId="77777777" w:rsidR="00B70AEB" w:rsidRPr="00B70AEB" w:rsidRDefault="00B70AEB" w:rsidP="00B70AEB">
      <w:pPr>
        <w:pStyle w:val="ListParagraph"/>
        <w:numPr>
          <w:ilvl w:val="0"/>
          <w:numId w:val="39"/>
        </w:numPr>
        <w:rPr>
          <w:rFonts w:ascii="Century Gothic" w:hAnsi="Century Gothic"/>
          <w:color w:val="3C4043"/>
          <w:spacing w:val="3"/>
          <w:sz w:val="24"/>
          <w:szCs w:val="24"/>
        </w:rPr>
      </w:pPr>
    </w:p>
    <w:p w14:paraId="71E24856" w14:textId="6FE220E2" w:rsidR="00B70AEB" w:rsidRDefault="00B70AEB" w:rsidP="00042D6F">
      <w:pPr>
        <w:rPr>
          <w:rFonts w:ascii="Century Gothic" w:hAnsi="Century Gothic"/>
          <w:color w:val="3C4043"/>
          <w:spacing w:val="3"/>
          <w:sz w:val="24"/>
          <w:szCs w:val="24"/>
        </w:rPr>
      </w:pPr>
      <w:r>
        <w:rPr>
          <w:rFonts w:ascii="Century Gothic" w:hAnsi="Century Gothic"/>
          <w:color w:val="3C4043"/>
          <w:spacing w:val="3"/>
          <w:sz w:val="24"/>
          <w:szCs w:val="24"/>
        </w:rPr>
        <w:t>Router 1 needs to recognize Router 2, so command is:</w:t>
      </w:r>
      <w:r>
        <w:rPr>
          <w:rFonts w:ascii="Century Gothic" w:hAnsi="Century Gothic"/>
          <w:color w:val="3C4043"/>
          <w:spacing w:val="3"/>
          <w:sz w:val="24"/>
          <w:szCs w:val="24"/>
        </w:rPr>
        <w:br/>
      </w:r>
      <w:r w:rsidRPr="00B70AEB">
        <w:rPr>
          <w:rFonts w:ascii="Century Gothic" w:hAnsi="Century Gothic"/>
          <w:color w:val="3C4043"/>
          <w:spacing w:val="3"/>
          <w:sz w:val="24"/>
          <w:szCs w:val="24"/>
        </w:rPr>
        <w:drawing>
          <wp:inline distT="0" distB="0" distL="0" distR="0" wp14:anchorId="292C9CD6" wp14:editId="20E758B4">
            <wp:extent cx="5486400" cy="1017270"/>
            <wp:effectExtent l="0" t="0" r="0" b="0"/>
            <wp:docPr id="143369321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93217" name="Picture 1" descr="A white background with black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B798" w14:textId="10284EBF" w:rsidR="00B70AEB" w:rsidRDefault="00B70AEB" w:rsidP="00042D6F">
      <w:pPr>
        <w:rPr>
          <w:rFonts w:ascii="Century Gothic" w:hAnsi="Century Gothic"/>
          <w:color w:val="3C4043"/>
          <w:spacing w:val="3"/>
          <w:sz w:val="24"/>
          <w:szCs w:val="24"/>
        </w:rPr>
      </w:pPr>
      <w:r>
        <w:rPr>
          <w:rFonts w:ascii="Century Gothic" w:hAnsi="Century Gothic"/>
          <w:color w:val="3C4043"/>
          <w:spacing w:val="3"/>
          <w:sz w:val="24"/>
          <w:szCs w:val="24"/>
        </w:rPr>
        <w:t>Router 2 needs to recognize both Router 1 &amp; Router 3, so command is:</w:t>
      </w:r>
    </w:p>
    <w:p w14:paraId="7E09BA93" w14:textId="06466483" w:rsidR="00B70AEB" w:rsidRDefault="00B70AEB" w:rsidP="007F4275">
      <w:pPr>
        <w:rPr>
          <w:rFonts w:ascii="Century Gothic" w:hAnsi="Century Gothic"/>
          <w:b/>
          <w:bCs/>
          <w:sz w:val="24"/>
          <w:szCs w:val="24"/>
        </w:rPr>
      </w:pPr>
      <w:r w:rsidRPr="00B70AEB">
        <w:rPr>
          <w:rFonts w:ascii="Century Gothic" w:hAnsi="Century Gothic"/>
          <w:b/>
          <w:bCs/>
          <w:sz w:val="24"/>
          <w:szCs w:val="24"/>
        </w:rPr>
        <w:drawing>
          <wp:inline distT="0" distB="0" distL="0" distR="0" wp14:anchorId="5074F580" wp14:editId="10DCEB95">
            <wp:extent cx="3830782" cy="2028061"/>
            <wp:effectExtent l="0" t="0" r="0" b="0"/>
            <wp:docPr id="1871996910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96910" name="Picture 1" descr="A white screen with black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1721" cy="203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3CA2" w14:textId="33E85FE7" w:rsidR="00B70AEB" w:rsidRPr="00F67AFC" w:rsidRDefault="00B70AEB" w:rsidP="007F4275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color w:val="3C4043"/>
          <w:spacing w:val="3"/>
          <w:sz w:val="24"/>
          <w:szCs w:val="24"/>
        </w:rPr>
        <w:lastRenderedPageBreak/>
        <w:t xml:space="preserve">Router </w:t>
      </w:r>
      <w:r>
        <w:rPr>
          <w:rFonts w:ascii="Century Gothic" w:hAnsi="Century Gothic"/>
          <w:color w:val="3C4043"/>
          <w:spacing w:val="3"/>
          <w:sz w:val="24"/>
          <w:szCs w:val="24"/>
        </w:rPr>
        <w:t>2</w:t>
      </w:r>
      <w:r>
        <w:rPr>
          <w:rFonts w:ascii="Century Gothic" w:hAnsi="Century Gothic"/>
          <w:color w:val="3C4043"/>
          <w:spacing w:val="3"/>
          <w:sz w:val="24"/>
          <w:szCs w:val="24"/>
        </w:rPr>
        <w:t xml:space="preserve"> needs to recognize Router </w:t>
      </w:r>
      <w:r>
        <w:rPr>
          <w:rFonts w:ascii="Century Gothic" w:hAnsi="Century Gothic"/>
          <w:color w:val="3C4043"/>
          <w:spacing w:val="3"/>
          <w:sz w:val="24"/>
          <w:szCs w:val="24"/>
        </w:rPr>
        <w:t>3</w:t>
      </w:r>
      <w:r>
        <w:rPr>
          <w:rFonts w:ascii="Century Gothic" w:hAnsi="Century Gothic"/>
          <w:color w:val="3C4043"/>
          <w:spacing w:val="3"/>
          <w:sz w:val="24"/>
          <w:szCs w:val="24"/>
        </w:rPr>
        <w:t>, so command is:</w:t>
      </w:r>
    </w:p>
    <w:p w14:paraId="13CAB5FB" w14:textId="3AA072D7" w:rsidR="00081718" w:rsidRDefault="00B70AEB" w:rsidP="00B70AEB">
      <w:pPr>
        <w:rPr>
          <w:rFonts w:ascii="Century Gothic" w:hAnsi="Century Gothic"/>
          <w:sz w:val="24"/>
          <w:szCs w:val="24"/>
        </w:rPr>
      </w:pPr>
      <w:r w:rsidRPr="00B70AEB">
        <w:rPr>
          <w:rFonts w:ascii="Century Gothic" w:hAnsi="Century Gothic"/>
          <w:sz w:val="24"/>
          <w:szCs w:val="24"/>
        </w:rPr>
        <w:drawing>
          <wp:inline distT="0" distB="0" distL="0" distR="0" wp14:anchorId="38627C52" wp14:editId="354823F1">
            <wp:extent cx="4534293" cy="1127858"/>
            <wp:effectExtent l="0" t="0" r="0" b="0"/>
            <wp:docPr id="1290641841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41841" name="Picture 1" descr="A close-up of a cod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D12A" w14:textId="3487F025" w:rsidR="00E45236" w:rsidRDefault="00165851" w:rsidP="007763CF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Observations:</w:t>
      </w:r>
    </w:p>
    <w:p w14:paraId="552E8E28" w14:textId="117B88A4" w:rsidR="00165851" w:rsidRPr="00165851" w:rsidRDefault="00165851" w:rsidP="007763C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Sending msg from PC0 to all routers:</w:t>
      </w:r>
      <w:r>
        <w:rPr>
          <w:rFonts w:ascii="Century Gothic" w:hAnsi="Century Gothic"/>
          <w:sz w:val="24"/>
          <w:szCs w:val="24"/>
        </w:rPr>
        <w:br/>
      </w:r>
      <w:r w:rsidRPr="00165851">
        <w:rPr>
          <w:rFonts w:ascii="Century Gothic" w:hAnsi="Century Gothic"/>
          <w:sz w:val="24"/>
          <w:szCs w:val="24"/>
        </w:rPr>
        <w:drawing>
          <wp:inline distT="0" distB="0" distL="0" distR="0" wp14:anchorId="4B35B6B2" wp14:editId="7D6CAAC3">
            <wp:extent cx="5486400" cy="671830"/>
            <wp:effectExtent l="0" t="0" r="0" b="0"/>
            <wp:docPr id="186808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8540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8253" w14:textId="40B6F98E" w:rsidR="00E45236" w:rsidRDefault="00165851" w:rsidP="007763C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Sending msg from PC0 to different PCs in different networks:</w:t>
      </w:r>
      <w:r>
        <w:rPr>
          <w:rFonts w:ascii="Century Gothic" w:hAnsi="Century Gothic"/>
          <w:sz w:val="24"/>
          <w:szCs w:val="24"/>
        </w:rPr>
        <w:br/>
      </w:r>
      <w:r w:rsidRPr="00165851">
        <w:rPr>
          <w:rFonts w:ascii="Century Gothic" w:hAnsi="Century Gothic"/>
          <w:sz w:val="24"/>
          <w:szCs w:val="24"/>
        </w:rPr>
        <w:drawing>
          <wp:inline distT="0" distB="0" distL="0" distR="0" wp14:anchorId="46908E08" wp14:editId="3EA6BF5C">
            <wp:extent cx="5486400" cy="1102995"/>
            <wp:effectExtent l="0" t="0" r="0" b="1905"/>
            <wp:docPr id="52172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2198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3798" w14:textId="462EABFF" w:rsidR="00165851" w:rsidRDefault="00165851" w:rsidP="007763C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/>
        <w:t>Since connections are successful everywhere, the connection has been established successfully, between all three routers.</w:t>
      </w:r>
    </w:p>
    <w:p w14:paraId="6567401D" w14:textId="77777777" w:rsidR="00E45236" w:rsidRDefault="00E45236" w:rsidP="007763CF">
      <w:pPr>
        <w:rPr>
          <w:rFonts w:ascii="Century Gothic" w:hAnsi="Century Gothic"/>
          <w:sz w:val="24"/>
          <w:szCs w:val="24"/>
        </w:rPr>
      </w:pPr>
    </w:p>
    <w:p w14:paraId="0B668B40" w14:textId="77777777" w:rsidR="007763CF" w:rsidRPr="00D0477F" w:rsidRDefault="007763CF" w:rsidP="00A400FC">
      <w:pPr>
        <w:rPr>
          <w:rFonts w:ascii="Century Gothic" w:hAnsi="Century Gothic"/>
          <w:sz w:val="24"/>
          <w:szCs w:val="24"/>
        </w:rPr>
      </w:pPr>
    </w:p>
    <w:sectPr w:rsidR="007763CF" w:rsidRPr="00D0477F" w:rsidSect="00256F84">
      <w:footerReference w:type="default" r:id="rId42"/>
      <w:pgSz w:w="12240" w:h="15840"/>
      <w:pgMar w:top="1728" w:right="1800" w:bottom="144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1C6FA" w14:textId="77777777" w:rsidR="00E12CEE" w:rsidRDefault="00E12CEE" w:rsidP="00C6554A">
      <w:pPr>
        <w:spacing w:before="0" w:after="0" w:line="240" w:lineRule="auto"/>
      </w:pPr>
      <w:r>
        <w:separator/>
      </w:r>
    </w:p>
  </w:endnote>
  <w:endnote w:type="continuationSeparator" w:id="0">
    <w:p w14:paraId="6FCAFAC9" w14:textId="77777777" w:rsidR="00E12CEE" w:rsidRDefault="00E12CE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F57C" w14:textId="77777777" w:rsidR="002F0B32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A4B69" w14:textId="77777777" w:rsidR="00E12CEE" w:rsidRDefault="00E12CE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26C2D73" w14:textId="77777777" w:rsidR="00E12CEE" w:rsidRDefault="00E12CE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A378B"/>
    <w:multiLevelType w:val="hybridMultilevel"/>
    <w:tmpl w:val="1C9E4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9423E7"/>
    <w:multiLevelType w:val="hybridMultilevel"/>
    <w:tmpl w:val="C9205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750BED"/>
    <w:multiLevelType w:val="hybridMultilevel"/>
    <w:tmpl w:val="82B015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257D61"/>
    <w:multiLevelType w:val="hybridMultilevel"/>
    <w:tmpl w:val="A56A5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560064"/>
    <w:multiLevelType w:val="multilevel"/>
    <w:tmpl w:val="3726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21D2074"/>
    <w:multiLevelType w:val="hybridMultilevel"/>
    <w:tmpl w:val="B24A43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F8191B"/>
    <w:multiLevelType w:val="hybridMultilevel"/>
    <w:tmpl w:val="87B6F7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A104B6"/>
    <w:multiLevelType w:val="hybridMultilevel"/>
    <w:tmpl w:val="027CCA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A006FF"/>
    <w:multiLevelType w:val="hybridMultilevel"/>
    <w:tmpl w:val="10ACE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381716"/>
    <w:multiLevelType w:val="hybridMultilevel"/>
    <w:tmpl w:val="8FBCC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341C0"/>
    <w:multiLevelType w:val="multilevel"/>
    <w:tmpl w:val="3910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424913"/>
    <w:multiLevelType w:val="hybridMultilevel"/>
    <w:tmpl w:val="9CC4A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F67BD"/>
    <w:multiLevelType w:val="hybridMultilevel"/>
    <w:tmpl w:val="B24A4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1942B9"/>
    <w:multiLevelType w:val="hybridMultilevel"/>
    <w:tmpl w:val="2E024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9E17D6"/>
    <w:multiLevelType w:val="multilevel"/>
    <w:tmpl w:val="2220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2F3A57"/>
    <w:multiLevelType w:val="hybridMultilevel"/>
    <w:tmpl w:val="B24A43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75179"/>
    <w:multiLevelType w:val="multilevel"/>
    <w:tmpl w:val="CEEE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D3506C"/>
    <w:multiLevelType w:val="hybridMultilevel"/>
    <w:tmpl w:val="1C9E4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E46B75"/>
    <w:multiLevelType w:val="hybridMultilevel"/>
    <w:tmpl w:val="311E9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9639B"/>
    <w:multiLevelType w:val="hybridMultilevel"/>
    <w:tmpl w:val="92EAA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E095C"/>
    <w:multiLevelType w:val="multilevel"/>
    <w:tmpl w:val="7972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545C21"/>
    <w:multiLevelType w:val="hybridMultilevel"/>
    <w:tmpl w:val="36DAB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30DAD"/>
    <w:multiLevelType w:val="hybridMultilevel"/>
    <w:tmpl w:val="88F80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AF651E"/>
    <w:multiLevelType w:val="hybridMultilevel"/>
    <w:tmpl w:val="F452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215977">
    <w:abstractNumId w:val="9"/>
  </w:num>
  <w:num w:numId="2" w16cid:durableId="1551990172">
    <w:abstractNumId w:val="8"/>
  </w:num>
  <w:num w:numId="3" w16cid:durableId="103692862">
    <w:abstractNumId w:val="8"/>
  </w:num>
  <w:num w:numId="4" w16cid:durableId="1283607260">
    <w:abstractNumId w:val="9"/>
  </w:num>
  <w:num w:numId="5" w16cid:durableId="1478261966">
    <w:abstractNumId w:val="25"/>
  </w:num>
  <w:num w:numId="6" w16cid:durableId="1940405199">
    <w:abstractNumId w:val="10"/>
  </w:num>
  <w:num w:numId="7" w16cid:durableId="1420179328">
    <w:abstractNumId w:val="16"/>
  </w:num>
  <w:num w:numId="8" w16cid:durableId="798375062">
    <w:abstractNumId w:val="7"/>
  </w:num>
  <w:num w:numId="9" w16cid:durableId="1886212464">
    <w:abstractNumId w:val="6"/>
  </w:num>
  <w:num w:numId="10" w16cid:durableId="204871487">
    <w:abstractNumId w:val="5"/>
  </w:num>
  <w:num w:numId="11" w16cid:durableId="56393320">
    <w:abstractNumId w:val="4"/>
  </w:num>
  <w:num w:numId="12" w16cid:durableId="1453864198">
    <w:abstractNumId w:val="3"/>
  </w:num>
  <w:num w:numId="13" w16cid:durableId="868184947">
    <w:abstractNumId w:val="2"/>
  </w:num>
  <w:num w:numId="14" w16cid:durableId="1721443497">
    <w:abstractNumId w:val="1"/>
  </w:num>
  <w:num w:numId="15" w16cid:durableId="919101378">
    <w:abstractNumId w:val="0"/>
  </w:num>
  <w:num w:numId="16" w16cid:durableId="865561233">
    <w:abstractNumId w:val="19"/>
  </w:num>
  <w:num w:numId="17" w16cid:durableId="2115323203">
    <w:abstractNumId w:val="24"/>
  </w:num>
  <w:num w:numId="18" w16cid:durableId="384984625">
    <w:abstractNumId w:val="11"/>
  </w:num>
  <w:num w:numId="19" w16cid:durableId="1702323477">
    <w:abstractNumId w:val="28"/>
  </w:num>
  <w:num w:numId="20" w16cid:durableId="828790346">
    <w:abstractNumId w:val="17"/>
  </w:num>
  <w:num w:numId="21" w16cid:durableId="2025015699">
    <w:abstractNumId w:val="30"/>
  </w:num>
  <w:num w:numId="22" w16cid:durableId="1035157758">
    <w:abstractNumId w:val="14"/>
  </w:num>
  <w:num w:numId="23" w16cid:durableId="1809350093">
    <w:abstractNumId w:val="32"/>
  </w:num>
  <w:num w:numId="24" w16cid:durableId="234978762">
    <w:abstractNumId w:val="13"/>
  </w:num>
  <w:num w:numId="25" w16cid:durableId="1802308031">
    <w:abstractNumId w:val="18"/>
  </w:num>
  <w:num w:numId="26" w16cid:durableId="306789734">
    <w:abstractNumId w:val="21"/>
  </w:num>
  <w:num w:numId="27" w16cid:durableId="204752963">
    <w:abstractNumId w:val="36"/>
  </w:num>
  <w:num w:numId="28" w16cid:durableId="613096759">
    <w:abstractNumId w:val="27"/>
  </w:num>
  <w:num w:numId="29" w16cid:durableId="431586177">
    <w:abstractNumId w:val="15"/>
  </w:num>
  <w:num w:numId="30" w16cid:durableId="935675772">
    <w:abstractNumId w:val="22"/>
  </w:num>
  <w:num w:numId="31" w16cid:durableId="253709991">
    <w:abstractNumId w:val="29"/>
  </w:num>
  <w:num w:numId="32" w16cid:durableId="756441593">
    <w:abstractNumId w:val="33"/>
  </w:num>
  <w:num w:numId="33" w16cid:durableId="1687905010">
    <w:abstractNumId w:val="26"/>
  </w:num>
  <w:num w:numId="34" w16cid:durableId="1578516302">
    <w:abstractNumId w:val="23"/>
  </w:num>
  <w:num w:numId="35" w16cid:durableId="583992727">
    <w:abstractNumId w:val="31"/>
  </w:num>
  <w:num w:numId="36" w16cid:durableId="311061472">
    <w:abstractNumId w:val="35"/>
  </w:num>
  <w:num w:numId="37" w16cid:durableId="792866189">
    <w:abstractNumId w:val="20"/>
  </w:num>
  <w:num w:numId="38" w16cid:durableId="1287852021">
    <w:abstractNumId w:val="12"/>
  </w:num>
  <w:num w:numId="39" w16cid:durableId="65761640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84"/>
    <w:rsid w:val="0000685C"/>
    <w:rsid w:val="00006A35"/>
    <w:rsid w:val="0004079E"/>
    <w:rsid w:val="00042D6F"/>
    <w:rsid w:val="00046BE8"/>
    <w:rsid w:val="00070EF7"/>
    <w:rsid w:val="00081718"/>
    <w:rsid w:val="00097928"/>
    <w:rsid w:val="000B43C4"/>
    <w:rsid w:val="000D689E"/>
    <w:rsid w:val="000D6985"/>
    <w:rsid w:val="000E301C"/>
    <w:rsid w:val="000E4A96"/>
    <w:rsid w:val="00110EBE"/>
    <w:rsid w:val="0012155F"/>
    <w:rsid w:val="00125750"/>
    <w:rsid w:val="00130B26"/>
    <w:rsid w:val="00146740"/>
    <w:rsid w:val="00150261"/>
    <w:rsid w:val="001568B1"/>
    <w:rsid w:val="00162540"/>
    <w:rsid w:val="00162F4C"/>
    <w:rsid w:val="00165851"/>
    <w:rsid w:val="00180122"/>
    <w:rsid w:val="00196301"/>
    <w:rsid w:val="001A077E"/>
    <w:rsid w:val="001A6BE8"/>
    <w:rsid w:val="001A7D5B"/>
    <w:rsid w:val="001B1BA0"/>
    <w:rsid w:val="001B3E9F"/>
    <w:rsid w:val="001B6652"/>
    <w:rsid w:val="001C51DB"/>
    <w:rsid w:val="001C68E9"/>
    <w:rsid w:val="001E614E"/>
    <w:rsid w:val="00205FEA"/>
    <w:rsid w:val="00210DAC"/>
    <w:rsid w:val="0023766F"/>
    <w:rsid w:val="00240C95"/>
    <w:rsid w:val="0024140C"/>
    <w:rsid w:val="00243E47"/>
    <w:rsid w:val="00253D77"/>
    <w:rsid w:val="002554CD"/>
    <w:rsid w:val="00256F84"/>
    <w:rsid w:val="0026025E"/>
    <w:rsid w:val="00266C32"/>
    <w:rsid w:val="00270B08"/>
    <w:rsid w:val="00271F87"/>
    <w:rsid w:val="002755BB"/>
    <w:rsid w:val="002853AC"/>
    <w:rsid w:val="00290214"/>
    <w:rsid w:val="00293B83"/>
    <w:rsid w:val="002A2B5F"/>
    <w:rsid w:val="002A6F38"/>
    <w:rsid w:val="002B4294"/>
    <w:rsid w:val="002C010D"/>
    <w:rsid w:val="002E0050"/>
    <w:rsid w:val="002F0B32"/>
    <w:rsid w:val="002F1CFC"/>
    <w:rsid w:val="003109AE"/>
    <w:rsid w:val="00314516"/>
    <w:rsid w:val="00333D0D"/>
    <w:rsid w:val="00363103"/>
    <w:rsid w:val="00377E26"/>
    <w:rsid w:val="0038571B"/>
    <w:rsid w:val="00392684"/>
    <w:rsid w:val="00397F06"/>
    <w:rsid w:val="003B02BF"/>
    <w:rsid w:val="003E37FD"/>
    <w:rsid w:val="004031DC"/>
    <w:rsid w:val="0040697F"/>
    <w:rsid w:val="00413309"/>
    <w:rsid w:val="004210E8"/>
    <w:rsid w:val="004746F0"/>
    <w:rsid w:val="004A13B5"/>
    <w:rsid w:val="004C049F"/>
    <w:rsid w:val="004C2758"/>
    <w:rsid w:val="004C3AD4"/>
    <w:rsid w:val="004F7D04"/>
    <w:rsid w:val="005000E2"/>
    <w:rsid w:val="00524623"/>
    <w:rsid w:val="005332B7"/>
    <w:rsid w:val="0053340E"/>
    <w:rsid w:val="005407AE"/>
    <w:rsid w:val="0054462E"/>
    <w:rsid w:val="00556EA7"/>
    <w:rsid w:val="00584C80"/>
    <w:rsid w:val="00592053"/>
    <w:rsid w:val="005B026D"/>
    <w:rsid w:val="005B5857"/>
    <w:rsid w:val="005F5B63"/>
    <w:rsid w:val="00602155"/>
    <w:rsid w:val="00602FBD"/>
    <w:rsid w:val="006058F4"/>
    <w:rsid w:val="00605F58"/>
    <w:rsid w:val="00610032"/>
    <w:rsid w:val="006130C7"/>
    <w:rsid w:val="00625D0F"/>
    <w:rsid w:val="00667162"/>
    <w:rsid w:val="00680189"/>
    <w:rsid w:val="0068207B"/>
    <w:rsid w:val="006A3CE7"/>
    <w:rsid w:val="006B524B"/>
    <w:rsid w:val="006D650F"/>
    <w:rsid w:val="0070019D"/>
    <w:rsid w:val="00724269"/>
    <w:rsid w:val="007275BA"/>
    <w:rsid w:val="0073461A"/>
    <w:rsid w:val="00743EE8"/>
    <w:rsid w:val="00744413"/>
    <w:rsid w:val="00754493"/>
    <w:rsid w:val="007763CF"/>
    <w:rsid w:val="0078275E"/>
    <w:rsid w:val="0079287C"/>
    <w:rsid w:val="00796E5A"/>
    <w:rsid w:val="007A7765"/>
    <w:rsid w:val="007B4A57"/>
    <w:rsid w:val="007B6955"/>
    <w:rsid w:val="007C6CD7"/>
    <w:rsid w:val="007D6933"/>
    <w:rsid w:val="007D6EC7"/>
    <w:rsid w:val="007F1DF1"/>
    <w:rsid w:val="007F3E47"/>
    <w:rsid w:val="007F4275"/>
    <w:rsid w:val="00806F03"/>
    <w:rsid w:val="0081556F"/>
    <w:rsid w:val="00827C98"/>
    <w:rsid w:val="00835E19"/>
    <w:rsid w:val="00836177"/>
    <w:rsid w:val="00843BEF"/>
    <w:rsid w:val="0084507E"/>
    <w:rsid w:val="008505AA"/>
    <w:rsid w:val="00855013"/>
    <w:rsid w:val="0086027C"/>
    <w:rsid w:val="00883316"/>
    <w:rsid w:val="00897B56"/>
    <w:rsid w:val="008A043F"/>
    <w:rsid w:val="008D3991"/>
    <w:rsid w:val="008E2FB4"/>
    <w:rsid w:val="0091298C"/>
    <w:rsid w:val="00933EBA"/>
    <w:rsid w:val="009421E1"/>
    <w:rsid w:val="00952B68"/>
    <w:rsid w:val="00957F25"/>
    <w:rsid w:val="00992C6B"/>
    <w:rsid w:val="009A0F0D"/>
    <w:rsid w:val="009B3FF1"/>
    <w:rsid w:val="009B522C"/>
    <w:rsid w:val="009D31B6"/>
    <w:rsid w:val="009E77F6"/>
    <w:rsid w:val="00A23A7B"/>
    <w:rsid w:val="00A27F5F"/>
    <w:rsid w:val="00A3506C"/>
    <w:rsid w:val="00A3794C"/>
    <w:rsid w:val="00A400FC"/>
    <w:rsid w:val="00A46739"/>
    <w:rsid w:val="00A46D38"/>
    <w:rsid w:val="00A520C6"/>
    <w:rsid w:val="00A57C47"/>
    <w:rsid w:val="00A61AA9"/>
    <w:rsid w:val="00A82D8C"/>
    <w:rsid w:val="00A84377"/>
    <w:rsid w:val="00A9448C"/>
    <w:rsid w:val="00A957B2"/>
    <w:rsid w:val="00AF4587"/>
    <w:rsid w:val="00B02201"/>
    <w:rsid w:val="00B13E3C"/>
    <w:rsid w:val="00B321D9"/>
    <w:rsid w:val="00B378A6"/>
    <w:rsid w:val="00B70AEB"/>
    <w:rsid w:val="00B75DE3"/>
    <w:rsid w:val="00B872E5"/>
    <w:rsid w:val="00B9174A"/>
    <w:rsid w:val="00B92780"/>
    <w:rsid w:val="00BB1738"/>
    <w:rsid w:val="00BF17B2"/>
    <w:rsid w:val="00C21251"/>
    <w:rsid w:val="00C243A4"/>
    <w:rsid w:val="00C538DE"/>
    <w:rsid w:val="00C6554A"/>
    <w:rsid w:val="00C77383"/>
    <w:rsid w:val="00C81B5F"/>
    <w:rsid w:val="00C8337C"/>
    <w:rsid w:val="00C86455"/>
    <w:rsid w:val="00CB75DA"/>
    <w:rsid w:val="00CC296B"/>
    <w:rsid w:val="00CE00D6"/>
    <w:rsid w:val="00CF5B50"/>
    <w:rsid w:val="00CF6274"/>
    <w:rsid w:val="00CF64F6"/>
    <w:rsid w:val="00D034CC"/>
    <w:rsid w:val="00D0477F"/>
    <w:rsid w:val="00D059A3"/>
    <w:rsid w:val="00D103D5"/>
    <w:rsid w:val="00D12B2C"/>
    <w:rsid w:val="00D30F9B"/>
    <w:rsid w:val="00D443EE"/>
    <w:rsid w:val="00D7346F"/>
    <w:rsid w:val="00D80A4B"/>
    <w:rsid w:val="00D86E85"/>
    <w:rsid w:val="00D92394"/>
    <w:rsid w:val="00DA2ACA"/>
    <w:rsid w:val="00DA591A"/>
    <w:rsid w:val="00DD3E86"/>
    <w:rsid w:val="00DF7D64"/>
    <w:rsid w:val="00E05145"/>
    <w:rsid w:val="00E076AC"/>
    <w:rsid w:val="00E12CEE"/>
    <w:rsid w:val="00E32375"/>
    <w:rsid w:val="00E330DA"/>
    <w:rsid w:val="00E45236"/>
    <w:rsid w:val="00E91737"/>
    <w:rsid w:val="00E9204E"/>
    <w:rsid w:val="00EB106D"/>
    <w:rsid w:val="00EC36B9"/>
    <w:rsid w:val="00EC4769"/>
    <w:rsid w:val="00EC7426"/>
    <w:rsid w:val="00ED50FD"/>
    <w:rsid w:val="00ED7C44"/>
    <w:rsid w:val="00EE5F04"/>
    <w:rsid w:val="00F0362D"/>
    <w:rsid w:val="00F057B4"/>
    <w:rsid w:val="00F16195"/>
    <w:rsid w:val="00F17DBF"/>
    <w:rsid w:val="00F3108C"/>
    <w:rsid w:val="00F35819"/>
    <w:rsid w:val="00F42526"/>
    <w:rsid w:val="00F46823"/>
    <w:rsid w:val="00F67AFC"/>
    <w:rsid w:val="00F700FD"/>
    <w:rsid w:val="00F80D30"/>
    <w:rsid w:val="00FD1C76"/>
    <w:rsid w:val="00FD6C57"/>
    <w:rsid w:val="00FE0A69"/>
    <w:rsid w:val="00FE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4BFCA"/>
  <w15:chartTrackingRefBased/>
  <w15:docId w15:val="{B1DAEE0D-77C4-4A51-B2E5-7637F1FD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1568B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CF5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IN%7bD6F4F015-DCDC-4ADC-9033-C8F1687EB4AF%7d\%7bB443FC6F-3347-4502-AA2D-148D238946B0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{B443FC6F-3347-4502-AA2D-148D238946B0}tf02835058_win32</Template>
  <TotalTime>919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Samanway Maji</cp:lastModifiedBy>
  <cp:revision>4</cp:revision>
  <cp:lastPrinted>2023-10-26T14:21:00Z</cp:lastPrinted>
  <dcterms:created xsi:type="dcterms:W3CDTF">2023-10-26T10:28:00Z</dcterms:created>
  <dcterms:modified xsi:type="dcterms:W3CDTF">2023-10-27T05:10:00Z</dcterms:modified>
</cp:coreProperties>
</file>